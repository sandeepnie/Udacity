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115" w:type="dxa"/>
          <w:right w:w="115" w:type="dxa"/>
        </w:tblCellMar>
        <w:tblLook w:val="04A0" w:firstRow="1" w:lastRow="0" w:firstColumn="1" w:lastColumn="0" w:noHBand="0" w:noVBand="1"/>
      </w:tblPr>
      <w:tblGrid>
        <w:gridCol w:w="3600"/>
        <w:gridCol w:w="445"/>
        <w:gridCol w:w="6745"/>
      </w:tblGrid>
      <w:tr w:rsidR="001B2ABD" w:rsidTr="005209B7">
        <w:trPr>
          <w:trHeight w:val="3104"/>
        </w:trPr>
        <w:tc>
          <w:tcPr>
            <w:tcW w:w="3600" w:type="dxa"/>
            <w:vAlign w:val="bottom"/>
          </w:tcPr>
          <w:p w:rsidR="001B2ABD" w:rsidRDefault="00482F52" w:rsidP="001B2ABD">
            <w:pPr>
              <w:tabs>
                <w:tab w:val="left" w:pos="990"/>
              </w:tabs>
              <w:jc w:val="center"/>
            </w:pPr>
            <w:r w:rsidRPr="007260E9">
              <w:rPr>
                <w:rFonts w:ascii="Helvetica" w:hAnsi="Helvetica" w:cs="Helvetica"/>
                <w:noProof/>
                <w:lang w:eastAsia="en-US"/>
              </w:rPr>
              <w:drawing>
                <wp:anchor distT="36576" distB="36576" distL="36576" distR="36576" simplePos="0" relativeHeight="251659264" behindDoc="0" locked="0" layoutInCell="1" allowOverlap="1" wp14:anchorId="5B068173" wp14:editId="23A0F59E">
                  <wp:simplePos x="0" y="0"/>
                  <wp:positionH relativeFrom="column">
                    <wp:posOffset>222250</wp:posOffset>
                  </wp:positionH>
                  <wp:positionV relativeFrom="paragraph">
                    <wp:posOffset>3810</wp:posOffset>
                  </wp:positionV>
                  <wp:extent cx="1562100" cy="1650365"/>
                  <wp:effectExtent l="76200" t="76200" r="76200" b="8318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dune-2359510-smiles-m"/>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1562100" cy="1650365"/>
                          </a:xfrm>
                          <a:prstGeom prst="ellipse">
                            <a:avLst/>
                          </a:prstGeom>
                          <a:noFill/>
                          <a:ln w="63500">
                            <a:solidFill>
                              <a:srgbClr val="FFFFFF"/>
                            </a:solidFill>
                            <a:round/>
                            <a:headEnd/>
                            <a:tailEnd/>
                          </a:ln>
                        </pic:spPr>
                      </pic:pic>
                    </a:graphicData>
                  </a:graphic>
                  <wp14:sizeRelH relativeFrom="page">
                    <wp14:pctWidth>0</wp14:pctWidth>
                  </wp14:sizeRelH>
                  <wp14:sizeRelV relativeFrom="page">
                    <wp14:pctHeight>0</wp14:pctHeight>
                  </wp14:sizeRelV>
                </wp:anchor>
              </w:drawing>
            </w:r>
          </w:p>
        </w:tc>
        <w:tc>
          <w:tcPr>
            <w:tcW w:w="445" w:type="dxa"/>
          </w:tcPr>
          <w:p w:rsidR="001B2ABD" w:rsidRDefault="001B2ABD" w:rsidP="000C45FF">
            <w:pPr>
              <w:tabs>
                <w:tab w:val="left" w:pos="990"/>
              </w:tabs>
            </w:pPr>
          </w:p>
        </w:tc>
        <w:tc>
          <w:tcPr>
            <w:tcW w:w="6745" w:type="dxa"/>
            <w:vAlign w:val="bottom"/>
          </w:tcPr>
          <w:p w:rsidR="001B2ABD" w:rsidRPr="003A7625" w:rsidRDefault="00482F52" w:rsidP="001B2ABD">
            <w:pPr>
              <w:pStyle w:val="Title"/>
              <w:rPr>
                <w:sz w:val="88"/>
                <w:szCs w:val="88"/>
              </w:rPr>
            </w:pPr>
            <w:r w:rsidRPr="003A7625">
              <w:rPr>
                <w:sz w:val="88"/>
                <w:szCs w:val="88"/>
              </w:rPr>
              <w:t>SAndeep Kumar</w:t>
            </w:r>
          </w:p>
          <w:p w:rsidR="001B2ABD" w:rsidRDefault="00474CBB" w:rsidP="001B2ABD">
            <w:pPr>
              <w:pStyle w:val="Subtitle"/>
            </w:pPr>
            <w:r w:rsidRPr="00D93FB5">
              <w:rPr>
                <w:spacing w:val="1"/>
                <w:w w:val="61"/>
              </w:rPr>
              <w:t>Informatica Develope</w:t>
            </w:r>
            <w:r w:rsidRPr="00D93FB5">
              <w:rPr>
                <w:w w:val="61"/>
              </w:rPr>
              <w:t>r</w:t>
            </w:r>
          </w:p>
        </w:tc>
      </w:tr>
      <w:tr w:rsidR="001B2ABD" w:rsidTr="005209B7">
        <w:trPr>
          <w:trHeight w:val="10790"/>
        </w:trPr>
        <w:tc>
          <w:tcPr>
            <w:tcW w:w="3600" w:type="dxa"/>
          </w:tcPr>
          <w:sdt>
            <w:sdtPr>
              <w:id w:val="-1711873194"/>
              <w:placeholder>
                <w:docPart w:val="91CE516336964EBFB29B66F15B1D52E5"/>
              </w:placeholder>
              <w:temporary/>
              <w:showingPlcHdr/>
              <w15:appearance w15:val="hidden"/>
            </w:sdtPr>
            <w:sdtEndPr/>
            <w:sdtContent>
              <w:p w:rsidR="001B2ABD" w:rsidRDefault="00036450" w:rsidP="00036450">
                <w:pPr>
                  <w:pStyle w:val="Heading3"/>
                </w:pPr>
                <w:r w:rsidRPr="00D5459D">
                  <w:t>Profile</w:t>
                </w:r>
              </w:p>
            </w:sdtContent>
          </w:sdt>
          <w:p w:rsidR="003A7625" w:rsidRDefault="003A7625" w:rsidP="003A67BC">
            <w:r>
              <w:t>Data enthusiastic, seeking a challenging role with a company to use analytical and data</w:t>
            </w:r>
            <w:r w:rsidR="005209B7">
              <w:t xml:space="preserve"> warehouse</w:t>
            </w:r>
            <w:r>
              <w:t xml:space="preserve"> management skills gained from valuable work experience.</w:t>
            </w:r>
          </w:p>
          <w:p w:rsidR="003A7625" w:rsidRDefault="003A7625" w:rsidP="003A67BC"/>
          <w:p w:rsidR="003A67BC" w:rsidRDefault="003A67BC" w:rsidP="003A67BC">
            <w:r>
              <w:t>5</w:t>
            </w:r>
            <w:r w:rsidRPr="003A67BC">
              <w:t>+ years of IT experience</w:t>
            </w:r>
            <w:r>
              <w:t xml:space="preserve"> </w:t>
            </w:r>
            <w:r w:rsidRPr="003A67BC">
              <w:t>in Analysis, Design, Development, Implementation, Testing and Support</w:t>
            </w:r>
            <w:r>
              <w:t xml:space="preserve"> </w:t>
            </w:r>
            <w:r w:rsidRPr="003A67BC">
              <w:t>of Data Warehousing and Data Integration Solutions using Informatica PowerCenter.</w:t>
            </w:r>
          </w:p>
          <w:p w:rsidR="00036450" w:rsidRDefault="00036450" w:rsidP="009260CD"/>
          <w:p w:rsidR="00036450" w:rsidRDefault="00036450" w:rsidP="00036450"/>
          <w:sdt>
            <w:sdtPr>
              <w:id w:val="-1954003311"/>
              <w:placeholder>
                <w:docPart w:val="9CF23CAB7BF544CF889875763DFAAF08"/>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400852CFC6B546418D57D0050BAF0C38"/>
              </w:placeholder>
              <w:temporary/>
              <w:showingPlcHdr/>
              <w15:appearance w15:val="hidden"/>
            </w:sdtPr>
            <w:sdtEndPr/>
            <w:sdtContent>
              <w:p w:rsidR="004D3011" w:rsidRDefault="004D3011" w:rsidP="004D3011">
                <w:r w:rsidRPr="004D3011">
                  <w:t>PHONE:</w:t>
                </w:r>
              </w:p>
            </w:sdtContent>
          </w:sdt>
          <w:p w:rsidR="004D3011" w:rsidRDefault="00E02B6C" w:rsidP="004D3011">
            <w:r>
              <w:t>+91 8336941020</w:t>
            </w:r>
          </w:p>
          <w:p w:rsidR="004D3011" w:rsidRPr="004D3011" w:rsidRDefault="004D3011" w:rsidP="004D3011"/>
          <w:p w:rsidR="005209B7" w:rsidRPr="00361257" w:rsidRDefault="005209B7" w:rsidP="005209B7">
            <w:pPr>
              <w:rPr>
                <w:b/>
              </w:rPr>
            </w:pPr>
            <w:r w:rsidRPr="00361257">
              <w:rPr>
                <w:b/>
              </w:rPr>
              <w:t>LINKEDIN:</w:t>
            </w:r>
          </w:p>
          <w:p w:rsidR="005209B7" w:rsidRPr="00226C29" w:rsidRDefault="00D93FB5" w:rsidP="005209B7">
            <w:pPr>
              <w:rPr>
                <w:rStyle w:val="Hyperlink"/>
              </w:rPr>
            </w:pPr>
            <w:hyperlink r:id="rId11" w:history="1">
              <w:r w:rsidR="005209B7" w:rsidRPr="00226C29">
                <w:rPr>
                  <w:rStyle w:val="Hyperlink"/>
                </w:rPr>
                <w:t>https://www.linkedin.com/in/sandepkumarnie/</w:t>
              </w:r>
            </w:hyperlink>
          </w:p>
          <w:p w:rsidR="005209B7" w:rsidRDefault="005209B7" w:rsidP="005209B7"/>
          <w:p w:rsidR="005209B7" w:rsidRDefault="005209B7" w:rsidP="005209B7"/>
          <w:p w:rsidR="005209B7" w:rsidRPr="00361257" w:rsidRDefault="005209B7" w:rsidP="005209B7">
            <w:pPr>
              <w:rPr>
                <w:b/>
              </w:rPr>
            </w:pPr>
            <w:r w:rsidRPr="00361257">
              <w:rPr>
                <w:b/>
              </w:rPr>
              <w:t>EMAIL:</w:t>
            </w:r>
          </w:p>
          <w:p w:rsidR="005209B7" w:rsidRDefault="00D93FB5" w:rsidP="005209B7">
            <w:pPr>
              <w:rPr>
                <w:rStyle w:val="Hyperlink"/>
              </w:rPr>
            </w:pPr>
            <w:hyperlink r:id="rId12" w:history="1">
              <w:r w:rsidR="005209B7" w:rsidRPr="006C05DE">
                <w:rPr>
                  <w:rStyle w:val="Hyperlink"/>
                </w:rPr>
                <w:t>sandeep.nie@hotmail.com</w:t>
              </w:r>
            </w:hyperlink>
          </w:p>
          <w:p w:rsidR="005209B7" w:rsidRPr="00226C29" w:rsidRDefault="005209B7" w:rsidP="005209B7">
            <w:pPr>
              <w:rPr>
                <w:rStyle w:val="Hyperlink"/>
              </w:rPr>
            </w:pPr>
          </w:p>
          <w:p w:rsidR="005209B7" w:rsidRDefault="005209B7" w:rsidP="005209B7"/>
          <w:p w:rsidR="005209B7" w:rsidRPr="00361257" w:rsidRDefault="005209B7" w:rsidP="005209B7">
            <w:pPr>
              <w:rPr>
                <w:b/>
              </w:rPr>
            </w:pPr>
            <w:r w:rsidRPr="00361257">
              <w:rPr>
                <w:b/>
              </w:rPr>
              <w:t>GITHUB:</w:t>
            </w:r>
          </w:p>
          <w:p w:rsidR="005209B7" w:rsidRPr="00C16683" w:rsidRDefault="00D93FB5" w:rsidP="005209B7">
            <w:pPr>
              <w:rPr>
                <w:rStyle w:val="Hyperlink"/>
                <w:color w:val="auto"/>
              </w:rPr>
            </w:pPr>
            <w:hyperlink r:id="rId13" w:history="1">
              <w:r w:rsidR="005209B7" w:rsidRPr="00226C29">
                <w:rPr>
                  <w:rStyle w:val="Hyperlink"/>
                </w:rPr>
                <w:t>https://github.com/sandeepnie/Data-Science-Learning</w:t>
              </w:r>
            </w:hyperlink>
            <w:r w:rsidR="005209B7" w:rsidRPr="00C16683">
              <w:rPr>
                <w:rStyle w:val="Hyperlink"/>
                <w:color w:val="auto"/>
              </w:rPr>
              <w:t xml:space="preserve"> </w:t>
            </w:r>
          </w:p>
          <w:sdt>
            <w:sdtPr>
              <w:id w:val="-1444214663"/>
              <w:placeholder>
                <w:docPart w:val="4AE6E9C232BF4D94A5F82E46995D2199"/>
              </w:placeholder>
              <w:temporary/>
              <w:showingPlcHdr/>
              <w15:appearance w15:val="hidden"/>
            </w:sdtPr>
            <w:sdtEndPr/>
            <w:sdtContent>
              <w:p w:rsidR="004D3011" w:rsidRPr="00CB0055" w:rsidRDefault="00CB0055" w:rsidP="00CB0055">
                <w:pPr>
                  <w:pStyle w:val="Heading3"/>
                </w:pPr>
                <w:r w:rsidRPr="00CB0055">
                  <w:t>Hobbies</w:t>
                </w:r>
              </w:p>
            </w:sdtContent>
          </w:sdt>
          <w:p w:rsidR="004D3011" w:rsidRDefault="003A67BC" w:rsidP="004D3011">
            <w:r>
              <w:t>Movies</w:t>
            </w:r>
          </w:p>
          <w:p w:rsidR="003A67BC" w:rsidRDefault="003A67BC" w:rsidP="004D3011">
            <w:r>
              <w:t>Cricket</w:t>
            </w:r>
          </w:p>
          <w:p w:rsidR="003A67BC" w:rsidRDefault="003A67BC" w:rsidP="004D3011">
            <w:r>
              <w:t>Bike Riding</w:t>
            </w:r>
          </w:p>
          <w:p w:rsidR="003A67BC" w:rsidRDefault="003A67BC" w:rsidP="004D3011">
            <w:r>
              <w:t>Travelling</w:t>
            </w:r>
          </w:p>
          <w:p w:rsidR="003A67BC" w:rsidRDefault="003A67BC" w:rsidP="004D3011"/>
          <w:p w:rsidR="003A67BC" w:rsidRPr="004D3011" w:rsidRDefault="003A67BC" w:rsidP="004D3011"/>
        </w:tc>
        <w:tc>
          <w:tcPr>
            <w:tcW w:w="445" w:type="dxa"/>
          </w:tcPr>
          <w:p w:rsidR="001B2ABD" w:rsidRDefault="001B2ABD" w:rsidP="000C45FF">
            <w:pPr>
              <w:tabs>
                <w:tab w:val="left" w:pos="990"/>
              </w:tabs>
            </w:pPr>
          </w:p>
        </w:tc>
        <w:tc>
          <w:tcPr>
            <w:tcW w:w="6745" w:type="dxa"/>
          </w:tcPr>
          <w:sdt>
            <w:sdtPr>
              <w:id w:val="1049110328"/>
              <w:placeholder>
                <w:docPart w:val="55AD1AF15C734A6E93A85CE30A18A109"/>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482F52" w:rsidP="00B359E4">
            <w:pPr>
              <w:pStyle w:val="Heading4"/>
            </w:pPr>
            <w:r w:rsidRPr="007260E9">
              <w:rPr>
                <w:rFonts w:ascii="Helvetica" w:hAnsi="Helvetica" w:cs="Helvetica"/>
                <w:color w:val="000000" w:themeColor="text1"/>
              </w:rPr>
              <w:t>National Institute of Engineering</w:t>
            </w:r>
          </w:p>
          <w:p w:rsidR="00036450" w:rsidRPr="00B359E4" w:rsidRDefault="00482F52" w:rsidP="00B359E4">
            <w:pPr>
              <w:pStyle w:val="Date"/>
            </w:pPr>
            <w:r>
              <w:t>2010</w:t>
            </w:r>
            <w:r w:rsidR="00036450" w:rsidRPr="00B359E4">
              <w:t xml:space="preserve"> - </w:t>
            </w:r>
            <w:r>
              <w:t>2013</w:t>
            </w:r>
          </w:p>
          <w:p w:rsidR="004D3011" w:rsidRDefault="00631B76" w:rsidP="006B3F97">
            <w:pPr>
              <w:spacing w:line="360" w:lineRule="auto"/>
            </w:pPr>
            <w:r>
              <w:t>Ma</w:t>
            </w:r>
            <w:r w:rsidR="000C6391">
              <w:t>s</w:t>
            </w:r>
            <w:r>
              <w:t>ter of Computer Application graduate with 9.12 CGPA.</w:t>
            </w:r>
          </w:p>
          <w:p w:rsidR="00036450" w:rsidRPr="00B359E4" w:rsidRDefault="00631B76" w:rsidP="00B359E4">
            <w:pPr>
              <w:pStyle w:val="Heading4"/>
            </w:pPr>
            <w:r>
              <w:t>Data Scientist Nanodegree</w:t>
            </w:r>
          </w:p>
          <w:p w:rsidR="00036450" w:rsidRPr="00B359E4" w:rsidRDefault="00631B76" w:rsidP="00B359E4">
            <w:pPr>
              <w:pStyle w:val="Date"/>
            </w:pPr>
            <w:r>
              <w:t>2018</w:t>
            </w:r>
            <w:r w:rsidR="00036450" w:rsidRPr="00B359E4">
              <w:t xml:space="preserve"> - </w:t>
            </w:r>
            <w:r>
              <w:t>2019</w:t>
            </w:r>
          </w:p>
          <w:p w:rsidR="00036450" w:rsidRDefault="00631B76" w:rsidP="00036450">
            <w:r>
              <w:t>Data Scien</w:t>
            </w:r>
            <w:r w:rsidR="0059568C">
              <w:t>tist</w:t>
            </w:r>
            <w:r>
              <w:t xml:space="preserve"> Nanodegree </w:t>
            </w:r>
            <w:r w:rsidR="0059568C">
              <w:t>graduate from Udacity.</w:t>
            </w:r>
          </w:p>
          <w:sdt>
            <w:sdtPr>
              <w:id w:val="1541468840"/>
              <w:placeholder>
                <w:docPart w:val="BEA306C75F3048598C6F01128BF7E685"/>
              </w:placeholder>
              <w:temporary/>
              <w:showingPlcHdr/>
              <w15:appearance w15:val="hidden"/>
            </w:sdtPr>
            <w:sdtEndPr/>
            <w:sdtContent>
              <w:p w:rsidR="002E6533" w:rsidRPr="00C16683" w:rsidRDefault="002E6533" w:rsidP="002E6533">
                <w:pPr>
                  <w:pStyle w:val="Heading2"/>
                </w:pPr>
                <w:r w:rsidRPr="00C16683">
                  <w:rPr>
                    <w:rStyle w:val="Heading2Char"/>
                    <w:b/>
                    <w:bCs/>
                    <w:caps/>
                  </w:rPr>
                  <w:t>SKILLS</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05"/>
              <w:gridCol w:w="3300"/>
            </w:tblGrid>
            <w:tr w:rsidR="002E6533" w:rsidRPr="00C16683" w:rsidTr="005209B7">
              <w:tc>
                <w:tcPr>
                  <w:tcW w:w="3205" w:type="dxa"/>
                </w:tcPr>
                <w:p w:rsidR="002E6533" w:rsidRPr="00C16683" w:rsidRDefault="005209B7" w:rsidP="002E6533">
                  <w:pPr>
                    <w:pStyle w:val="ListParagraph"/>
                    <w:numPr>
                      <w:ilvl w:val="0"/>
                      <w:numId w:val="9"/>
                    </w:numPr>
                    <w:rPr>
                      <w:sz w:val="20"/>
                      <w:szCs w:val="20"/>
                      <w:lang w:val="en-US"/>
                    </w:rPr>
                  </w:pPr>
                  <w:r>
                    <w:rPr>
                      <w:sz w:val="20"/>
                      <w:szCs w:val="20"/>
                      <w:lang w:val="en-US"/>
                    </w:rPr>
                    <w:t>Informatica PowerCenter</w:t>
                  </w:r>
                </w:p>
              </w:tc>
              <w:tc>
                <w:tcPr>
                  <w:tcW w:w="3300" w:type="dxa"/>
                </w:tcPr>
                <w:p w:rsidR="002E6533" w:rsidRPr="00C16683" w:rsidRDefault="005209B7" w:rsidP="002E6533">
                  <w:pPr>
                    <w:pStyle w:val="ListParagraph"/>
                    <w:numPr>
                      <w:ilvl w:val="0"/>
                      <w:numId w:val="9"/>
                    </w:numPr>
                    <w:rPr>
                      <w:sz w:val="20"/>
                      <w:szCs w:val="20"/>
                      <w:lang w:val="en-US"/>
                    </w:rPr>
                  </w:pPr>
                  <w:r>
                    <w:rPr>
                      <w:sz w:val="20"/>
                      <w:szCs w:val="20"/>
                      <w:lang w:val="en-US"/>
                    </w:rPr>
                    <w:t>SQL</w:t>
                  </w:r>
                </w:p>
              </w:tc>
            </w:tr>
            <w:tr w:rsidR="002E6533" w:rsidRPr="00C16683" w:rsidTr="005209B7">
              <w:tc>
                <w:tcPr>
                  <w:tcW w:w="3205" w:type="dxa"/>
                </w:tcPr>
                <w:p w:rsidR="002E6533" w:rsidRPr="00C16683" w:rsidRDefault="005209B7" w:rsidP="002E6533">
                  <w:pPr>
                    <w:pStyle w:val="ListParagraph"/>
                    <w:numPr>
                      <w:ilvl w:val="0"/>
                      <w:numId w:val="9"/>
                    </w:numPr>
                    <w:rPr>
                      <w:sz w:val="20"/>
                      <w:szCs w:val="20"/>
                      <w:lang w:val="en-US"/>
                    </w:rPr>
                  </w:pPr>
                  <w:r>
                    <w:rPr>
                      <w:sz w:val="20"/>
                      <w:szCs w:val="20"/>
                      <w:lang w:val="en-US"/>
                    </w:rPr>
                    <w:t>Data Warehousing</w:t>
                  </w:r>
                </w:p>
              </w:tc>
              <w:tc>
                <w:tcPr>
                  <w:tcW w:w="3300" w:type="dxa"/>
                </w:tcPr>
                <w:p w:rsidR="002E6533" w:rsidRPr="00C16683" w:rsidRDefault="005209B7" w:rsidP="002E6533">
                  <w:pPr>
                    <w:pStyle w:val="ListParagraph"/>
                    <w:numPr>
                      <w:ilvl w:val="0"/>
                      <w:numId w:val="9"/>
                    </w:numPr>
                    <w:rPr>
                      <w:sz w:val="20"/>
                      <w:szCs w:val="20"/>
                      <w:lang w:val="en-US"/>
                    </w:rPr>
                  </w:pPr>
                  <w:r>
                    <w:rPr>
                      <w:sz w:val="20"/>
                      <w:szCs w:val="20"/>
                      <w:lang w:val="en-US"/>
                    </w:rPr>
                    <w:t>PLSQL</w:t>
                  </w:r>
                </w:p>
              </w:tc>
            </w:tr>
            <w:tr w:rsidR="002E6533" w:rsidRPr="00C16683" w:rsidTr="005209B7">
              <w:tc>
                <w:tcPr>
                  <w:tcW w:w="3205" w:type="dxa"/>
                </w:tcPr>
                <w:p w:rsidR="002E6533" w:rsidRPr="00C16683" w:rsidRDefault="005209B7" w:rsidP="002E6533">
                  <w:pPr>
                    <w:pStyle w:val="ListParagraph"/>
                    <w:numPr>
                      <w:ilvl w:val="0"/>
                      <w:numId w:val="9"/>
                    </w:numPr>
                    <w:rPr>
                      <w:sz w:val="20"/>
                      <w:szCs w:val="20"/>
                      <w:lang w:val="en-US"/>
                    </w:rPr>
                  </w:pPr>
                  <w:r>
                    <w:rPr>
                      <w:sz w:val="20"/>
                      <w:szCs w:val="20"/>
                      <w:lang w:val="en-US"/>
                    </w:rPr>
                    <w:t>Unix</w:t>
                  </w:r>
                </w:p>
              </w:tc>
              <w:tc>
                <w:tcPr>
                  <w:tcW w:w="3300" w:type="dxa"/>
                </w:tcPr>
                <w:p w:rsidR="002E6533" w:rsidRPr="00C16683" w:rsidRDefault="005209B7" w:rsidP="002E6533">
                  <w:pPr>
                    <w:pStyle w:val="ListParagraph"/>
                    <w:numPr>
                      <w:ilvl w:val="0"/>
                      <w:numId w:val="9"/>
                    </w:numPr>
                    <w:rPr>
                      <w:sz w:val="20"/>
                      <w:szCs w:val="20"/>
                      <w:lang w:val="en-US"/>
                    </w:rPr>
                  </w:pPr>
                  <w:r>
                    <w:rPr>
                      <w:sz w:val="20"/>
                      <w:szCs w:val="20"/>
                      <w:lang w:val="en-US"/>
                    </w:rPr>
                    <w:t>Python</w:t>
                  </w:r>
                </w:p>
              </w:tc>
            </w:tr>
            <w:tr w:rsidR="002E6533" w:rsidRPr="00C16683" w:rsidTr="005209B7">
              <w:trPr>
                <w:trHeight w:val="108"/>
              </w:trPr>
              <w:tc>
                <w:tcPr>
                  <w:tcW w:w="3205" w:type="dxa"/>
                </w:tcPr>
                <w:p w:rsidR="002E6533" w:rsidRPr="00C16683" w:rsidRDefault="005209B7" w:rsidP="002E6533">
                  <w:pPr>
                    <w:pStyle w:val="ListParagraph"/>
                    <w:numPr>
                      <w:ilvl w:val="0"/>
                      <w:numId w:val="9"/>
                    </w:numPr>
                    <w:rPr>
                      <w:sz w:val="20"/>
                      <w:szCs w:val="20"/>
                      <w:lang w:val="en-US"/>
                    </w:rPr>
                  </w:pPr>
                  <w:r>
                    <w:rPr>
                      <w:sz w:val="20"/>
                      <w:szCs w:val="20"/>
                      <w:lang w:val="en-US"/>
                    </w:rPr>
                    <w:t>Machine Learning</w:t>
                  </w:r>
                </w:p>
              </w:tc>
              <w:tc>
                <w:tcPr>
                  <w:tcW w:w="3300" w:type="dxa"/>
                </w:tcPr>
                <w:p w:rsidR="002E6533" w:rsidRPr="00C16683" w:rsidRDefault="005209B7" w:rsidP="002E6533">
                  <w:pPr>
                    <w:pStyle w:val="ListParagraph"/>
                    <w:numPr>
                      <w:ilvl w:val="0"/>
                      <w:numId w:val="9"/>
                    </w:numPr>
                    <w:rPr>
                      <w:sz w:val="20"/>
                      <w:szCs w:val="20"/>
                      <w:lang w:val="en-US"/>
                    </w:rPr>
                  </w:pPr>
                  <w:r>
                    <w:rPr>
                      <w:sz w:val="20"/>
                      <w:szCs w:val="20"/>
                      <w:lang w:val="en-US"/>
                    </w:rPr>
                    <w:t>SAP WEBI, Tableau</w:t>
                  </w:r>
                </w:p>
              </w:tc>
            </w:tr>
          </w:tbl>
          <w:sdt>
            <w:sdtPr>
              <w:id w:val="1001553383"/>
              <w:placeholder>
                <w:docPart w:val="95F4F044D3A748B8887894B160725FFE"/>
              </w:placeholder>
              <w:temporary/>
              <w:showingPlcHdr/>
              <w15:appearance w15:val="hidden"/>
            </w:sdtPr>
            <w:sdtEndPr/>
            <w:sdtContent>
              <w:p w:rsidR="00036450" w:rsidRDefault="00036450" w:rsidP="00036450">
                <w:pPr>
                  <w:pStyle w:val="Heading2"/>
                </w:pPr>
                <w:r w:rsidRPr="00036450">
                  <w:t>WORK EXPERIENCE</w:t>
                </w:r>
              </w:p>
            </w:sdtContent>
          </w:sdt>
          <w:p w:rsidR="00036450" w:rsidRDefault="00631B76" w:rsidP="00B359E4">
            <w:pPr>
              <w:pStyle w:val="Heading4"/>
              <w:rPr>
                <w:bCs/>
              </w:rPr>
            </w:pPr>
            <w:r>
              <w:t>D</w:t>
            </w:r>
            <w:r w:rsidR="0059568C">
              <w:t>ELOITTE USI</w:t>
            </w:r>
            <w:r w:rsidR="00036450">
              <w:t xml:space="preserve"> </w:t>
            </w:r>
            <w:r w:rsidR="006B3F97">
              <w:t>| Consultant</w:t>
            </w:r>
          </w:p>
          <w:p w:rsidR="00036450" w:rsidRDefault="0059568C" w:rsidP="00B359E4">
            <w:pPr>
              <w:pStyle w:val="Date"/>
            </w:pPr>
            <w:r>
              <w:t>Dec</w:t>
            </w:r>
            <w:r w:rsidR="00631B76">
              <w:t>/2017</w:t>
            </w:r>
            <w:r w:rsidR="00036450" w:rsidRPr="00036450">
              <w:t>–</w:t>
            </w:r>
            <w:r w:rsidR="00631B76">
              <w:t>Present</w:t>
            </w:r>
          </w:p>
          <w:p w:rsidR="0059568C" w:rsidRDefault="0059568C" w:rsidP="0059568C">
            <w:pPr>
              <w:spacing w:line="276" w:lineRule="auto"/>
            </w:pPr>
            <w:r>
              <w:t xml:space="preserve">Client: </w:t>
            </w:r>
            <w:r w:rsidRPr="003A7625">
              <w:rPr>
                <w:b/>
              </w:rPr>
              <w:t>Wells Fargo</w:t>
            </w:r>
          </w:p>
          <w:p w:rsidR="003A7625" w:rsidRPr="0059568C" w:rsidRDefault="003A7625" w:rsidP="0059568C">
            <w:pPr>
              <w:spacing w:line="276" w:lineRule="auto"/>
            </w:pPr>
          </w:p>
          <w:p w:rsidR="00500287" w:rsidRPr="00500287" w:rsidRDefault="00500287" w:rsidP="0059568C">
            <w:pPr>
              <w:pStyle w:val="Date"/>
              <w:numPr>
                <w:ilvl w:val="0"/>
                <w:numId w:val="7"/>
              </w:numPr>
              <w:rPr>
                <w:rFonts w:eastAsia="Times New Roman" w:cs="Helvetica"/>
                <w:color w:val="000000"/>
                <w:szCs w:val="18"/>
                <w:lang w:eastAsia="en-US"/>
              </w:rPr>
            </w:pPr>
            <w:r w:rsidRPr="00500287">
              <w:rPr>
                <w:rFonts w:eastAsia="Times New Roman" w:cs="Helvetica"/>
                <w:color w:val="000000"/>
                <w:szCs w:val="18"/>
                <w:lang w:eastAsia="en-US"/>
              </w:rPr>
              <w:t>Created analysis of source systems, business requirements and identification of business rules.</w:t>
            </w:r>
          </w:p>
          <w:p w:rsidR="00500287" w:rsidRPr="00500287" w:rsidRDefault="00500287" w:rsidP="0059568C">
            <w:pPr>
              <w:pStyle w:val="Date"/>
              <w:numPr>
                <w:ilvl w:val="0"/>
                <w:numId w:val="7"/>
              </w:numPr>
              <w:rPr>
                <w:rFonts w:eastAsia="Times New Roman" w:cs="Helvetica"/>
                <w:color w:val="000000"/>
                <w:szCs w:val="18"/>
                <w:lang w:eastAsia="en-US"/>
              </w:rPr>
            </w:pPr>
            <w:r w:rsidRPr="00500287">
              <w:rPr>
                <w:rFonts w:eastAsia="Times New Roman" w:cs="Helvetica"/>
                <w:color w:val="000000"/>
                <w:szCs w:val="18"/>
                <w:lang w:eastAsia="en-US"/>
              </w:rPr>
              <w:t>Responsible for developing, support and maintenance for the ETL (Extract, Transform and Load) processes using Informatica PowerCenter</w:t>
            </w:r>
          </w:p>
          <w:p w:rsidR="00500287" w:rsidRPr="00500287" w:rsidRDefault="00500287" w:rsidP="0059568C">
            <w:pPr>
              <w:pStyle w:val="Date"/>
              <w:numPr>
                <w:ilvl w:val="0"/>
                <w:numId w:val="7"/>
              </w:numPr>
              <w:rPr>
                <w:rFonts w:eastAsia="Times New Roman" w:cs="Helvetica"/>
                <w:color w:val="000000"/>
                <w:szCs w:val="18"/>
                <w:lang w:eastAsia="en-US"/>
              </w:rPr>
            </w:pPr>
            <w:r w:rsidRPr="00500287">
              <w:rPr>
                <w:rFonts w:eastAsia="Times New Roman" w:cs="Helvetica"/>
                <w:color w:val="000000"/>
                <w:szCs w:val="18"/>
                <w:lang w:eastAsia="en-US"/>
              </w:rPr>
              <w:t>Worked on complex mappings, mapplets and workflow to meet the business needs ensured they are reusable transformation to avoid duplications.</w:t>
            </w:r>
          </w:p>
          <w:p w:rsidR="00500287" w:rsidRPr="00500287" w:rsidRDefault="00500287" w:rsidP="0059568C">
            <w:pPr>
              <w:pStyle w:val="Date"/>
              <w:numPr>
                <w:ilvl w:val="0"/>
                <w:numId w:val="7"/>
              </w:numPr>
              <w:rPr>
                <w:rFonts w:eastAsia="Times New Roman" w:cs="Helvetica"/>
                <w:color w:val="000000"/>
                <w:szCs w:val="18"/>
                <w:lang w:eastAsia="en-US"/>
              </w:rPr>
            </w:pPr>
            <w:r w:rsidRPr="00500287">
              <w:rPr>
                <w:rFonts w:eastAsia="Times New Roman" w:cs="Helvetica"/>
                <w:color w:val="000000"/>
                <w:szCs w:val="18"/>
                <w:lang w:eastAsia="en-US"/>
              </w:rPr>
              <w:t>Extensively used ETL to transfer and extract data from source files (Flat files and DB) and load the data into the target database.</w:t>
            </w:r>
          </w:p>
          <w:p w:rsidR="00500287" w:rsidRPr="00500287" w:rsidRDefault="00500287" w:rsidP="00372263">
            <w:pPr>
              <w:pStyle w:val="Date"/>
              <w:numPr>
                <w:ilvl w:val="0"/>
                <w:numId w:val="7"/>
              </w:numPr>
              <w:rPr>
                <w:rFonts w:eastAsia="Times New Roman" w:cs="Helvetica"/>
                <w:color w:val="000000"/>
                <w:szCs w:val="18"/>
                <w:lang w:eastAsia="en-US"/>
              </w:rPr>
            </w:pPr>
            <w:r w:rsidRPr="00500287">
              <w:rPr>
                <w:rFonts w:eastAsia="Times New Roman" w:cs="Helvetica"/>
                <w:color w:val="000000"/>
                <w:szCs w:val="18"/>
                <w:lang w:eastAsia="en-US"/>
              </w:rPr>
              <w:t>Documented Mapping and Transformation details, user requirements, implementation plan and schedule.</w:t>
            </w:r>
          </w:p>
          <w:p w:rsidR="00500287" w:rsidRPr="00500287" w:rsidRDefault="00500287" w:rsidP="0059568C">
            <w:pPr>
              <w:pStyle w:val="Date"/>
              <w:numPr>
                <w:ilvl w:val="0"/>
                <w:numId w:val="7"/>
              </w:numPr>
              <w:rPr>
                <w:rFonts w:eastAsia="Times New Roman" w:cs="Helvetica"/>
                <w:color w:val="000000"/>
                <w:szCs w:val="18"/>
                <w:lang w:eastAsia="en-US"/>
              </w:rPr>
            </w:pPr>
            <w:r w:rsidRPr="00500287">
              <w:rPr>
                <w:rFonts w:eastAsia="Times New Roman" w:cs="Helvetica"/>
                <w:color w:val="000000"/>
                <w:szCs w:val="18"/>
                <w:lang w:eastAsia="en-US"/>
              </w:rPr>
              <w:t>Designed and developed efficient Error Handling methods and implemented throughout the mappings. Responsible for Data quality analysis to determine cleansing requirements.</w:t>
            </w:r>
          </w:p>
          <w:p w:rsidR="00500287" w:rsidRPr="00500287" w:rsidRDefault="00500287" w:rsidP="0059568C">
            <w:pPr>
              <w:pStyle w:val="Date"/>
              <w:numPr>
                <w:ilvl w:val="0"/>
                <w:numId w:val="7"/>
              </w:numPr>
              <w:rPr>
                <w:rFonts w:eastAsia="Times New Roman" w:cs="Helvetica"/>
                <w:color w:val="000000"/>
                <w:szCs w:val="18"/>
                <w:lang w:eastAsia="en-US"/>
              </w:rPr>
            </w:pPr>
            <w:r w:rsidRPr="00500287">
              <w:rPr>
                <w:rFonts w:eastAsia="Times New Roman" w:cs="Helvetica"/>
                <w:color w:val="000000"/>
                <w:szCs w:val="18"/>
                <w:lang w:eastAsia="en-US"/>
              </w:rPr>
              <w:t>Worked with several facets of the Informatica PowerCenter tool - Source Analyzer, Data Warehousing Designer, Mapping &amp; Mapplet Designer and Transformation Designer. Development of Informatica mappings for better performance.</w:t>
            </w:r>
          </w:p>
          <w:p w:rsidR="00500287" w:rsidRPr="00500287" w:rsidRDefault="00500287" w:rsidP="0059568C">
            <w:pPr>
              <w:pStyle w:val="Date"/>
              <w:numPr>
                <w:ilvl w:val="0"/>
                <w:numId w:val="7"/>
              </w:numPr>
              <w:rPr>
                <w:rFonts w:eastAsia="Times New Roman" w:cs="Helvetica"/>
                <w:color w:val="000000"/>
                <w:szCs w:val="18"/>
                <w:lang w:eastAsia="en-US"/>
              </w:rPr>
            </w:pPr>
            <w:r w:rsidRPr="00500287">
              <w:rPr>
                <w:rFonts w:eastAsia="Times New Roman" w:cs="Helvetica"/>
                <w:color w:val="000000"/>
                <w:szCs w:val="18"/>
                <w:lang w:eastAsia="en-US"/>
              </w:rPr>
              <w:t>Responsible for Performance Tuning at the Mapping Level, Session Level, Source Level and the Target Level for Slowly Changing Dimensions Type1, Type2 for Data Loads</w:t>
            </w:r>
          </w:p>
          <w:p w:rsidR="009B5911" w:rsidRPr="004D3011" w:rsidRDefault="009B5911" w:rsidP="0059568C">
            <w:pPr>
              <w:rPr>
                <w:color w:val="FFFFFF" w:themeColor="background1"/>
              </w:rPr>
            </w:pPr>
          </w:p>
        </w:tc>
        <w:bookmarkStart w:id="0" w:name="_GoBack"/>
        <w:bookmarkEnd w:id="0"/>
      </w:tr>
    </w:tbl>
    <w:p w:rsidR="0043117B" w:rsidRDefault="00D93FB5" w:rsidP="000C45FF">
      <w:pPr>
        <w:tabs>
          <w:tab w:val="left" w:pos="990"/>
        </w:tabs>
      </w:pPr>
    </w:p>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500287" w:rsidTr="003A67BC">
        <w:trPr>
          <w:trHeight w:val="8234"/>
        </w:trPr>
        <w:tc>
          <w:tcPr>
            <w:tcW w:w="3600" w:type="dxa"/>
            <w:vAlign w:val="bottom"/>
          </w:tcPr>
          <w:p w:rsidR="00500287" w:rsidRDefault="00500287" w:rsidP="00965BA0">
            <w:pPr>
              <w:tabs>
                <w:tab w:val="left" w:pos="990"/>
              </w:tabs>
              <w:jc w:val="center"/>
            </w:pPr>
          </w:p>
        </w:tc>
        <w:tc>
          <w:tcPr>
            <w:tcW w:w="720" w:type="dxa"/>
          </w:tcPr>
          <w:p w:rsidR="00500287" w:rsidRDefault="00500287" w:rsidP="00965BA0">
            <w:pPr>
              <w:tabs>
                <w:tab w:val="left" w:pos="990"/>
              </w:tabs>
            </w:pPr>
          </w:p>
        </w:tc>
        <w:tc>
          <w:tcPr>
            <w:tcW w:w="6470" w:type="dxa"/>
            <w:vAlign w:val="bottom"/>
          </w:tcPr>
          <w:p w:rsidR="005209B7" w:rsidRDefault="005209B7" w:rsidP="0059568C">
            <w:pPr>
              <w:pStyle w:val="Heading4"/>
            </w:pPr>
          </w:p>
          <w:p w:rsidR="005209B7" w:rsidRPr="00500287" w:rsidRDefault="005209B7" w:rsidP="005209B7">
            <w:pPr>
              <w:pStyle w:val="Date"/>
              <w:numPr>
                <w:ilvl w:val="0"/>
                <w:numId w:val="7"/>
              </w:numPr>
              <w:rPr>
                <w:rFonts w:eastAsia="Times New Roman" w:cs="Helvetica"/>
                <w:color w:val="000000"/>
                <w:szCs w:val="18"/>
                <w:lang w:eastAsia="en-US"/>
              </w:rPr>
            </w:pPr>
            <w:r w:rsidRPr="00500287">
              <w:rPr>
                <w:rFonts w:eastAsia="Times New Roman" w:cs="Helvetica"/>
                <w:color w:val="000000"/>
                <w:szCs w:val="18"/>
                <w:lang w:eastAsia="en-US"/>
              </w:rPr>
              <w:t>Configured the sessions using workflow manager to have multiple partitions on Source data and to improve performance. Understand the business needs and implement the same into a functional database design</w:t>
            </w:r>
          </w:p>
          <w:p w:rsidR="005209B7" w:rsidRPr="00500287" w:rsidRDefault="005209B7" w:rsidP="005209B7">
            <w:pPr>
              <w:pStyle w:val="Date"/>
              <w:numPr>
                <w:ilvl w:val="0"/>
                <w:numId w:val="7"/>
              </w:numPr>
              <w:rPr>
                <w:rFonts w:eastAsia="Times New Roman" w:cs="Helvetica"/>
                <w:color w:val="000000"/>
                <w:szCs w:val="18"/>
                <w:lang w:eastAsia="en-US"/>
              </w:rPr>
            </w:pPr>
            <w:r w:rsidRPr="00500287">
              <w:rPr>
                <w:rFonts w:eastAsia="Times New Roman" w:cs="Helvetica"/>
                <w:color w:val="000000"/>
                <w:szCs w:val="18"/>
                <w:lang w:eastAsia="en-US"/>
              </w:rPr>
              <w:t>Prepared Unit/ Systems Test Plan and the test cases for the developed mappings.</w:t>
            </w:r>
          </w:p>
          <w:p w:rsidR="005209B7" w:rsidRPr="00500287" w:rsidRDefault="005209B7" w:rsidP="005209B7">
            <w:pPr>
              <w:pStyle w:val="Date"/>
              <w:numPr>
                <w:ilvl w:val="0"/>
                <w:numId w:val="7"/>
              </w:numPr>
              <w:rPr>
                <w:rFonts w:eastAsia="Times New Roman" w:cs="Helvetica"/>
                <w:color w:val="000000"/>
                <w:szCs w:val="18"/>
                <w:lang w:eastAsia="en-US"/>
              </w:rPr>
            </w:pPr>
            <w:r w:rsidRPr="00500287">
              <w:rPr>
                <w:rFonts w:eastAsia="Times New Roman" w:cs="Helvetica"/>
                <w:color w:val="000000"/>
                <w:szCs w:val="18"/>
                <w:lang w:eastAsia="en-US"/>
              </w:rPr>
              <w:t>Responsible for team members’ work assignment and tracking.</w:t>
            </w:r>
          </w:p>
          <w:p w:rsidR="005209B7" w:rsidRDefault="005209B7" w:rsidP="005209B7">
            <w:pPr>
              <w:rPr>
                <w:rFonts w:ascii="Helvetica" w:hAnsi="Helvetica" w:cs="Helvetica"/>
                <w:color w:val="000000" w:themeColor="text1"/>
                <w:sz w:val="22"/>
              </w:rPr>
            </w:pPr>
          </w:p>
          <w:p w:rsidR="005209B7" w:rsidRPr="005209B7" w:rsidRDefault="005209B7" w:rsidP="005209B7">
            <w:pPr>
              <w:pStyle w:val="Heading4"/>
              <w:rPr>
                <w:b w:val="0"/>
              </w:rPr>
            </w:pPr>
            <w:r w:rsidRPr="005209B7">
              <w:rPr>
                <w:rFonts w:asciiTheme="majorHAnsi" w:hAnsiTheme="majorHAnsi" w:cs="Helvetica"/>
                <w:b w:val="0"/>
                <w:color w:val="000000" w:themeColor="text1"/>
                <w:szCs w:val="18"/>
              </w:rPr>
              <w:t>Tools: Informatica 10.1.0, Oracle 11g, Service Now, UC-4, Unix</w:t>
            </w:r>
          </w:p>
          <w:p w:rsidR="005209B7" w:rsidRDefault="005209B7" w:rsidP="0059568C">
            <w:pPr>
              <w:pStyle w:val="Heading4"/>
            </w:pPr>
          </w:p>
          <w:p w:rsidR="0059568C" w:rsidRPr="004D3011" w:rsidRDefault="0059568C" w:rsidP="0059568C">
            <w:pPr>
              <w:pStyle w:val="Heading4"/>
              <w:rPr>
                <w:bCs/>
              </w:rPr>
            </w:pPr>
            <w:r>
              <w:t>Tata Consulting Services | System Engineer</w:t>
            </w:r>
          </w:p>
          <w:p w:rsidR="0059568C" w:rsidRDefault="0059568C" w:rsidP="0059568C">
            <w:pPr>
              <w:pStyle w:val="Date"/>
            </w:pPr>
            <w:r>
              <w:t>DEC/2013</w:t>
            </w:r>
            <w:r w:rsidRPr="004D3011">
              <w:t>–</w:t>
            </w:r>
            <w:r>
              <w:t xml:space="preserve"> Nov/2017</w:t>
            </w:r>
          </w:p>
          <w:p w:rsidR="003A7625" w:rsidRDefault="003A7625" w:rsidP="003A7625">
            <w:pPr>
              <w:spacing w:line="276" w:lineRule="auto"/>
            </w:pPr>
            <w:r>
              <w:t xml:space="preserve">Client: </w:t>
            </w:r>
            <w:r w:rsidRPr="003A7625">
              <w:rPr>
                <w:b/>
              </w:rPr>
              <w:t>McGraw-Hill Education</w:t>
            </w:r>
          </w:p>
          <w:p w:rsidR="003A7625" w:rsidRPr="003A7625" w:rsidRDefault="003A7625" w:rsidP="003A7625">
            <w:pPr>
              <w:spacing w:line="276" w:lineRule="auto"/>
            </w:pPr>
          </w:p>
          <w:p w:rsidR="0059568C" w:rsidRDefault="0059568C" w:rsidP="0059568C">
            <w:pPr>
              <w:pStyle w:val="Date"/>
              <w:numPr>
                <w:ilvl w:val="0"/>
                <w:numId w:val="8"/>
              </w:numPr>
              <w:rPr>
                <w:rFonts w:eastAsia="Times New Roman" w:cs="Helvetica"/>
                <w:color w:val="000000"/>
                <w:szCs w:val="18"/>
                <w:lang w:eastAsia="en-US"/>
              </w:rPr>
            </w:pPr>
            <w:r w:rsidRPr="006B3F97">
              <w:rPr>
                <w:rFonts w:eastAsia="Times New Roman" w:cs="Helvetica"/>
                <w:color w:val="000000"/>
                <w:szCs w:val="18"/>
                <w:lang w:eastAsia="en-US"/>
              </w:rPr>
              <w:t>Works within IT team to follow the full lifecycle development process working with development and technical operations.</w:t>
            </w:r>
          </w:p>
          <w:p w:rsidR="0059568C" w:rsidRPr="0059568C" w:rsidRDefault="0059568C" w:rsidP="0059568C">
            <w:pPr>
              <w:pStyle w:val="Date"/>
              <w:numPr>
                <w:ilvl w:val="0"/>
                <w:numId w:val="8"/>
              </w:numPr>
              <w:rPr>
                <w:rFonts w:eastAsia="Times New Roman" w:cs="Helvetica"/>
                <w:color w:val="000000"/>
                <w:szCs w:val="18"/>
                <w:lang w:eastAsia="en-US"/>
              </w:rPr>
            </w:pPr>
            <w:r w:rsidRPr="0059568C">
              <w:rPr>
                <w:rFonts w:eastAsia="Times New Roman" w:cs="Helvetica"/>
                <w:color w:val="000000"/>
                <w:szCs w:val="18"/>
                <w:lang w:eastAsia="en-US"/>
              </w:rPr>
              <w:t>Works within IT team to follow the full lifecycle development process working with development and technical operations</w:t>
            </w:r>
          </w:p>
          <w:p w:rsidR="0059568C" w:rsidRPr="0059568C" w:rsidRDefault="0059568C" w:rsidP="0059568C">
            <w:pPr>
              <w:pStyle w:val="Date"/>
              <w:numPr>
                <w:ilvl w:val="0"/>
                <w:numId w:val="8"/>
              </w:numPr>
              <w:rPr>
                <w:rFonts w:eastAsia="Times New Roman" w:cs="Helvetica"/>
                <w:color w:val="000000"/>
                <w:szCs w:val="18"/>
                <w:lang w:eastAsia="en-US"/>
              </w:rPr>
            </w:pPr>
            <w:r w:rsidRPr="0059568C">
              <w:rPr>
                <w:rFonts w:eastAsia="Times New Roman" w:cs="Helvetica"/>
                <w:color w:val="000000"/>
                <w:szCs w:val="18"/>
                <w:lang w:eastAsia="en-US"/>
              </w:rPr>
              <w:t>Support other ETL developers; providing mentoring, technical assistance, troubleshooting and alternative development solutions</w:t>
            </w:r>
          </w:p>
          <w:p w:rsidR="0059568C" w:rsidRPr="0059568C" w:rsidRDefault="0059568C" w:rsidP="0059568C">
            <w:pPr>
              <w:pStyle w:val="Date"/>
              <w:numPr>
                <w:ilvl w:val="0"/>
                <w:numId w:val="8"/>
              </w:numPr>
              <w:rPr>
                <w:rFonts w:eastAsia="Times New Roman" w:cs="Helvetica"/>
                <w:color w:val="000000"/>
                <w:szCs w:val="18"/>
                <w:lang w:eastAsia="en-US"/>
              </w:rPr>
            </w:pPr>
            <w:r w:rsidRPr="0059568C">
              <w:rPr>
                <w:rFonts w:eastAsia="Times New Roman" w:cs="Helvetica"/>
                <w:color w:val="000000"/>
                <w:szCs w:val="18"/>
                <w:lang w:eastAsia="en-US"/>
              </w:rPr>
              <w:t>Manage, mentor and develop onshore development resources and provide project related directions to offshore team</w:t>
            </w:r>
          </w:p>
          <w:p w:rsidR="0059568C" w:rsidRPr="0059568C" w:rsidRDefault="0059568C" w:rsidP="0059568C">
            <w:pPr>
              <w:pStyle w:val="Date"/>
              <w:numPr>
                <w:ilvl w:val="0"/>
                <w:numId w:val="8"/>
              </w:numPr>
              <w:rPr>
                <w:rFonts w:eastAsia="Times New Roman" w:cs="Helvetica"/>
                <w:color w:val="000000"/>
                <w:szCs w:val="18"/>
                <w:lang w:eastAsia="en-US"/>
              </w:rPr>
            </w:pPr>
            <w:r w:rsidRPr="0059568C">
              <w:rPr>
                <w:rFonts w:eastAsia="Times New Roman" w:cs="Helvetica"/>
                <w:color w:val="000000"/>
                <w:szCs w:val="18"/>
                <w:lang w:eastAsia="en-US"/>
              </w:rPr>
              <w:t>Assist Service Manager and Service Director in providing management status reports on daily, weekly and monthly basis</w:t>
            </w:r>
          </w:p>
          <w:p w:rsidR="0059568C" w:rsidRPr="0059568C" w:rsidRDefault="0059568C" w:rsidP="0059568C">
            <w:pPr>
              <w:pStyle w:val="Date"/>
              <w:numPr>
                <w:ilvl w:val="0"/>
                <w:numId w:val="8"/>
              </w:numPr>
              <w:rPr>
                <w:rFonts w:eastAsia="Times New Roman" w:cs="Helvetica"/>
                <w:color w:val="000000"/>
                <w:szCs w:val="18"/>
                <w:lang w:eastAsia="en-US"/>
              </w:rPr>
            </w:pPr>
            <w:r w:rsidRPr="0059568C">
              <w:rPr>
                <w:rFonts w:eastAsia="Times New Roman" w:cs="Helvetica"/>
                <w:color w:val="000000"/>
                <w:szCs w:val="18"/>
                <w:lang w:eastAsia="en-US"/>
              </w:rPr>
              <w:t>Assist business and technology stakeholders in establishing data management framework with necessary data quality controls and governance</w:t>
            </w:r>
          </w:p>
          <w:p w:rsidR="0059568C" w:rsidRPr="0059568C" w:rsidRDefault="0059568C" w:rsidP="0059568C">
            <w:pPr>
              <w:pStyle w:val="Date"/>
              <w:numPr>
                <w:ilvl w:val="0"/>
                <w:numId w:val="8"/>
              </w:numPr>
              <w:rPr>
                <w:rFonts w:eastAsia="Times New Roman" w:cs="Helvetica"/>
                <w:color w:val="000000"/>
                <w:szCs w:val="18"/>
                <w:lang w:eastAsia="en-US"/>
              </w:rPr>
            </w:pPr>
            <w:r w:rsidRPr="0059568C">
              <w:rPr>
                <w:rFonts w:eastAsia="Times New Roman" w:cs="Helvetica"/>
                <w:color w:val="000000"/>
                <w:szCs w:val="18"/>
                <w:lang w:eastAsia="en-US"/>
              </w:rPr>
              <w:t>Communicate effectively with the other external IT development teams and the local development manager</w:t>
            </w:r>
          </w:p>
          <w:p w:rsidR="0059568C" w:rsidRDefault="0059568C" w:rsidP="0059568C">
            <w:pPr>
              <w:pStyle w:val="Date"/>
              <w:numPr>
                <w:ilvl w:val="0"/>
                <w:numId w:val="8"/>
              </w:numPr>
              <w:rPr>
                <w:rFonts w:eastAsia="Times New Roman" w:cs="Helvetica"/>
                <w:color w:val="000000"/>
                <w:szCs w:val="18"/>
                <w:lang w:eastAsia="en-US"/>
              </w:rPr>
            </w:pPr>
            <w:r w:rsidRPr="0059568C">
              <w:rPr>
                <w:rFonts w:eastAsia="Times New Roman" w:cs="Helvetica"/>
                <w:color w:val="000000"/>
                <w:szCs w:val="18"/>
                <w:lang w:eastAsia="en-US"/>
              </w:rPr>
              <w:t>Work with other team members in establishing and sharing design and development techniques of the ETL process.</w:t>
            </w:r>
          </w:p>
          <w:p w:rsidR="0059568C" w:rsidRPr="0059568C" w:rsidRDefault="0059568C" w:rsidP="0059568C">
            <w:pPr>
              <w:rPr>
                <w:lang w:eastAsia="en-US"/>
              </w:rPr>
            </w:pPr>
          </w:p>
          <w:p w:rsidR="0059568C" w:rsidRDefault="0059568C" w:rsidP="0059568C">
            <w:pPr>
              <w:rPr>
                <w:rFonts w:asciiTheme="majorHAnsi" w:hAnsiTheme="majorHAnsi" w:cs="Helvetica"/>
                <w:color w:val="000000" w:themeColor="text1"/>
                <w:szCs w:val="18"/>
              </w:rPr>
            </w:pPr>
            <w:r w:rsidRPr="0059568C">
              <w:rPr>
                <w:rFonts w:asciiTheme="majorHAnsi" w:hAnsiTheme="majorHAnsi" w:cs="Helvetica"/>
                <w:b/>
                <w:color w:val="000000" w:themeColor="text1"/>
                <w:szCs w:val="18"/>
              </w:rPr>
              <w:t xml:space="preserve">Tools: </w:t>
            </w:r>
            <w:r w:rsidRPr="0059568C">
              <w:rPr>
                <w:rFonts w:asciiTheme="majorHAnsi" w:hAnsiTheme="majorHAnsi" w:cs="Helvetica"/>
                <w:color w:val="000000" w:themeColor="text1"/>
                <w:szCs w:val="18"/>
              </w:rPr>
              <w:t>Informatica 10.1.0, Oracle 11g, Service Now, UC-4, Unix, HP-PPM</w:t>
            </w:r>
          </w:p>
          <w:p w:rsidR="002E6533" w:rsidRDefault="002E6533" w:rsidP="0059568C">
            <w:pPr>
              <w:rPr>
                <w:rFonts w:asciiTheme="majorHAnsi" w:hAnsiTheme="majorHAnsi" w:cs="Helvetica"/>
                <w:color w:val="000000" w:themeColor="text1"/>
                <w:szCs w:val="18"/>
              </w:rPr>
            </w:pPr>
          </w:p>
          <w:p w:rsidR="002E6533" w:rsidRDefault="002E6533" w:rsidP="0059568C">
            <w:pPr>
              <w:rPr>
                <w:rFonts w:asciiTheme="majorHAnsi" w:hAnsiTheme="majorHAnsi" w:cs="Helvetica"/>
                <w:color w:val="000000" w:themeColor="text1"/>
                <w:szCs w:val="18"/>
              </w:rPr>
            </w:pPr>
          </w:p>
          <w:p w:rsidR="005209B7" w:rsidRPr="004D3011" w:rsidRDefault="005209B7" w:rsidP="005209B7">
            <w:pPr>
              <w:pStyle w:val="Heading4"/>
              <w:rPr>
                <w:bCs/>
              </w:rPr>
            </w:pPr>
            <w:r w:rsidRPr="005209B7">
              <w:t>ProdIntel Technologies</w:t>
            </w:r>
            <w:r>
              <w:t xml:space="preserve"> | </w:t>
            </w:r>
            <w:r w:rsidRPr="005209B7">
              <w:t>Associate Software Engineer</w:t>
            </w:r>
          </w:p>
          <w:p w:rsidR="005209B7" w:rsidRDefault="005209B7" w:rsidP="005209B7">
            <w:pPr>
              <w:pStyle w:val="Date"/>
            </w:pPr>
            <w:r>
              <w:t>June/2013</w:t>
            </w:r>
            <w:r w:rsidRPr="004D3011">
              <w:t>–</w:t>
            </w:r>
            <w:r>
              <w:t xml:space="preserve"> Oct /2017</w:t>
            </w:r>
          </w:p>
          <w:p w:rsidR="005209B7" w:rsidRDefault="005209B7" w:rsidP="005209B7">
            <w:pPr>
              <w:spacing w:line="276" w:lineRule="auto"/>
              <w:rPr>
                <w:b/>
              </w:rPr>
            </w:pPr>
            <w:r>
              <w:t xml:space="preserve">Client: </w:t>
            </w:r>
            <w:r w:rsidRPr="003A7625">
              <w:rPr>
                <w:b/>
              </w:rPr>
              <w:t>McGraw-Hill Education</w:t>
            </w:r>
          </w:p>
          <w:p w:rsidR="005209B7" w:rsidRDefault="005209B7" w:rsidP="005209B7">
            <w:pPr>
              <w:spacing w:line="276" w:lineRule="auto"/>
              <w:rPr>
                <w:b/>
              </w:rPr>
            </w:pPr>
          </w:p>
          <w:p w:rsidR="005209B7" w:rsidRDefault="005209B7" w:rsidP="005209B7">
            <w:pPr>
              <w:spacing w:line="276" w:lineRule="auto"/>
            </w:pPr>
            <w:r>
              <w:t>ProdIntel is a software development firm with an expertise in Enterprise Mobile, Web and Cloud Solutions. Worked on web Development specializing in front end development which includes programming language like HTML, HTML5, CSS, JavaScript, jQuery, MySQL, Zend Framework.</w:t>
            </w:r>
          </w:p>
          <w:p w:rsidR="005209B7" w:rsidRDefault="005209B7" w:rsidP="005209B7">
            <w:pPr>
              <w:spacing w:line="276" w:lineRule="auto"/>
            </w:pPr>
          </w:p>
          <w:p w:rsidR="005209B7" w:rsidRPr="005209B7" w:rsidRDefault="005209B7" w:rsidP="005209B7">
            <w:pPr>
              <w:pStyle w:val="Date"/>
              <w:numPr>
                <w:ilvl w:val="0"/>
                <w:numId w:val="8"/>
              </w:numPr>
              <w:rPr>
                <w:rFonts w:eastAsia="Times New Roman" w:cs="Helvetica"/>
                <w:color w:val="000000"/>
                <w:szCs w:val="18"/>
                <w:lang w:eastAsia="en-US"/>
              </w:rPr>
            </w:pPr>
            <w:r w:rsidRPr="005209B7">
              <w:rPr>
                <w:rFonts w:eastAsia="Times New Roman" w:cs="Helvetica"/>
                <w:color w:val="000000"/>
                <w:szCs w:val="18"/>
                <w:lang w:eastAsia="en-US"/>
              </w:rPr>
              <w:t>Work on the site's appearance, often with a web designer.</w:t>
            </w:r>
          </w:p>
          <w:p w:rsidR="005209B7" w:rsidRPr="005209B7" w:rsidRDefault="005209B7" w:rsidP="005209B7">
            <w:pPr>
              <w:pStyle w:val="Date"/>
              <w:numPr>
                <w:ilvl w:val="0"/>
                <w:numId w:val="8"/>
              </w:numPr>
              <w:rPr>
                <w:rFonts w:eastAsia="Times New Roman" w:cs="Helvetica"/>
                <w:color w:val="000000"/>
                <w:szCs w:val="18"/>
                <w:lang w:eastAsia="en-US"/>
              </w:rPr>
            </w:pPr>
            <w:r w:rsidRPr="005209B7">
              <w:rPr>
                <w:rFonts w:eastAsia="Times New Roman" w:cs="Helvetica"/>
                <w:color w:val="000000"/>
                <w:szCs w:val="18"/>
                <w:lang w:eastAsia="en-US"/>
              </w:rPr>
              <w:t>Implement the new changes required by client with a given time frame.</w:t>
            </w:r>
          </w:p>
          <w:p w:rsidR="005209B7" w:rsidRPr="005209B7" w:rsidRDefault="005209B7" w:rsidP="005209B7">
            <w:pPr>
              <w:pStyle w:val="Date"/>
              <w:numPr>
                <w:ilvl w:val="0"/>
                <w:numId w:val="8"/>
              </w:numPr>
              <w:rPr>
                <w:rFonts w:eastAsia="Times New Roman" w:cs="Helvetica"/>
                <w:color w:val="000000"/>
                <w:szCs w:val="18"/>
                <w:lang w:eastAsia="en-US"/>
              </w:rPr>
            </w:pPr>
            <w:r w:rsidRPr="005209B7">
              <w:rPr>
                <w:rFonts w:eastAsia="Times New Roman" w:cs="Helvetica"/>
                <w:color w:val="000000"/>
                <w:szCs w:val="18"/>
                <w:lang w:eastAsia="en-US"/>
              </w:rPr>
              <w:t>Design, develop and implement database systems based on customer requirements.</w:t>
            </w:r>
          </w:p>
          <w:p w:rsidR="005209B7" w:rsidRPr="005209B7" w:rsidRDefault="005209B7" w:rsidP="005209B7">
            <w:pPr>
              <w:pStyle w:val="Date"/>
              <w:numPr>
                <w:ilvl w:val="0"/>
                <w:numId w:val="8"/>
              </w:numPr>
              <w:rPr>
                <w:rFonts w:eastAsia="Times New Roman" w:cs="Helvetica"/>
                <w:color w:val="000000"/>
                <w:szCs w:val="18"/>
                <w:lang w:eastAsia="en-US"/>
              </w:rPr>
            </w:pPr>
            <w:r w:rsidRPr="005209B7">
              <w:rPr>
                <w:rFonts w:eastAsia="Times New Roman" w:cs="Helvetica"/>
                <w:color w:val="000000"/>
                <w:szCs w:val="18"/>
                <w:lang w:eastAsia="en-US"/>
              </w:rPr>
              <w:t>Test the site under construction to find and fix any problems – or 'bugs' – before it goes live.</w:t>
            </w:r>
          </w:p>
          <w:p w:rsidR="005209B7" w:rsidRPr="005209B7" w:rsidRDefault="005209B7" w:rsidP="005209B7">
            <w:pPr>
              <w:pStyle w:val="Date"/>
              <w:numPr>
                <w:ilvl w:val="0"/>
                <w:numId w:val="8"/>
              </w:numPr>
              <w:rPr>
                <w:rFonts w:eastAsia="Times New Roman" w:cs="Helvetica"/>
                <w:color w:val="000000"/>
                <w:szCs w:val="18"/>
                <w:lang w:eastAsia="en-US"/>
              </w:rPr>
            </w:pPr>
            <w:r w:rsidRPr="005209B7">
              <w:rPr>
                <w:rFonts w:eastAsia="Times New Roman" w:cs="Helvetica"/>
                <w:color w:val="000000"/>
                <w:szCs w:val="18"/>
                <w:lang w:eastAsia="en-US"/>
              </w:rPr>
              <w:t>Decode the new technologies to adapt them.</w:t>
            </w:r>
          </w:p>
          <w:p w:rsidR="0059568C" w:rsidRPr="0059568C" w:rsidRDefault="0059568C" w:rsidP="0059568C"/>
        </w:tc>
      </w:tr>
    </w:tbl>
    <w:p w:rsidR="00500287" w:rsidRDefault="00500287" w:rsidP="000C45FF">
      <w:pPr>
        <w:tabs>
          <w:tab w:val="left" w:pos="990"/>
        </w:tabs>
      </w:pPr>
    </w:p>
    <w:sectPr w:rsidR="00500287" w:rsidSect="000C45FF">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FB5" w:rsidRDefault="00D93FB5" w:rsidP="000C45FF">
      <w:r>
        <w:separator/>
      </w:r>
    </w:p>
  </w:endnote>
  <w:endnote w:type="continuationSeparator" w:id="0">
    <w:p w:rsidR="00D93FB5" w:rsidRDefault="00D93FB5"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FB5" w:rsidRDefault="00D93FB5" w:rsidP="000C45FF">
      <w:r>
        <w:separator/>
      </w:r>
    </w:p>
  </w:footnote>
  <w:footnote w:type="continuationSeparator" w:id="0">
    <w:p w:rsidR="00D93FB5" w:rsidRDefault="00D93FB5"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B194D"/>
    <w:multiLevelType w:val="hybridMultilevel"/>
    <w:tmpl w:val="BBB6E11A"/>
    <w:lvl w:ilvl="0" w:tplc="04090001">
      <w:start w:val="1"/>
      <w:numFmt w:val="bullet"/>
      <w:lvlText w:val=""/>
      <w:lvlJc w:val="left"/>
      <w:pPr>
        <w:ind w:left="375" w:hanging="360"/>
      </w:pPr>
      <w:rPr>
        <w:rFonts w:ascii="Symbol" w:hAnsi="Symbol"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1" w15:restartNumberingAfterBreak="0">
    <w:nsid w:val="3E2F5F92"/>
    <w:multiLevelType w:val="hybridMultilevel"/>
    <w:tmpl w:val="5572560C"/>
    <w:lvl w:ilvl="0" w:tplc="7B7A7A3A">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0D43E0"/>
    <w:multiLevelType w:val="hybridMultilevel"/>
    <w:tmpl w:val="688C3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D4283D"/>
    <w:multiLevelType w:val="hybridMultilevel"/>
    <w:tmpl w:val="AB2414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B493C9B"/>
    <w:multiLevelType w:val="hybridMultilevel"/>
    <w:tmpl w:val="6B645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1650DC5"/>
    <w:multiLevelType w:val="hybridMultilevel"/>
    <w:tmpl w:val="C38ED2AC"/>
    <w:lvl w:ilvl="0" w:tplc="AF20EBF6">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6B34E9"/>
    <w:multiLevelType w:val="hybridMultilevel"/>
    <w:tmpl w:val="CABE8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AE4315"/>
    <w:multiLevelType w:val="multilevel"/>
    <w:tmpl w:val="8474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444E20"/>
    <w:multiLevelType w:val="hybridMultilevel"/>
    <w:tmpl w:val="E7065378"/>
    <w:lvl w:ilvl="0" w:tplc="678E490C">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2"/>
  </w:num>
  <w:num w:numId="6">
    <w:abstractNumId w:val="8"/>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F52"/>
    <w:rsid w:val="00036450"/>
    <w:rsid w:val="00094499"/>
    <w:rsid w:val="000C45FF"/>
    <w:rsid w:val="000C6391"/>
    <w:rsid w:val="000E3FD1"/>
    <w:rsid w:val="00112054"/>
    <w:rsid w:val="001525E1"/>
    <w:rsid w:val="00180329"/>
    <w:rsid w:val="0019001F"/>
    <w:rsid w:val="001A74A5"/>
    <w:rsid w:val="001B2ABD"/>
    <w:rsid w:val="001E0391"/>
    <w:rsid w:val="001E1759"/>
    <w:rsid w:val="001F1ECC"/>
    <w:rsid w:val="002400EB"/>
    <w:rsid w:val="00256CF7"/>
    <w:rsid w:val="00281FD5"/>
    <w:rsid w:val="002B3DF8"/>
    <w:rsid w:val="002E6533"/>
    <w:rsid w:val="0030481B"/>
    <w:rsid w:val="003156FC"/>
    <w:rsid w:val="003254B5"/>
    <w:rsid w:val="0037121F"/>
    <w:rsid w:val="00372263"/>
    <w:rsid w:val="003A67BC"/>
    <w:rsid w:val="003A6B7D"/>
    <w:rsid w:val="003A7625"/>
    <w:rsid w:val="003B06CA"/>
    <w:rsid w:val="004071FC"/>
    <w:rsid w:val="00445947"/>
    <w:rsid w:val="00474CBB"/>
    <w:rsid w:val="004813B3"/>
    <w:rsid w:val="00482F52"/>
    <w:rsid w:val="00496591"/>
    <w:rsid w:val="004C63E4"/>
    <w:rsid w:val="004D3011"/>
    <w:rsid w:val="00500287"/>
    <w:rsid w:val="005209B7"/>
    <w:rsid w:val="005262AC"/>
    <w:rsid w:val="0059568C"/>
    <w:rsid w:val="005E39D5"/>
    <w:rsid w:val="00600670"/>
    <w:rsid w:val="0062123A"/>
    <w:rsid w:val="00631B76"/>
    <w:rsid w:val="00646E75"/>
    <w:rsid w:val="006771D0"/>
    <w:rsid w:val="00681318"/>
    <w:rsid w:val="006B3F97"/>
    <w:rsid w:val="00715FCB"/>
    <w:rsid w:val="00743101"/>
    <w:rsid w:val="007775E1"/>
    <w:rsid w:val="007867A0"/>
    <w:rsid w:val="007927F5"/>
    <w:rsid w:val="00802CA0"/>
    <w:rsid w:val="009260CD"/>
    <w:rsid w:val="00952C25"/>
    <w:rsid w:val="009B5911"/>
    <w:rsid w:val="00A2118D"/>
    <w:rsid w:val="00A473BE"/>
    <w:rsid w:val="00AD76E2"/>
    <w:rsid w:val="00B15CF4"/>
    <w:rsid w:val="00B20152"/>
    <w:rsid w:val="00B359E4"/>
    <w:rsid w:val="00B57D98"/>
    <w:rsid w:val="00B70850"/>
    <w:rsid w:val="00BF79F8"/>
    <w:rsid w:val="00C066B6"/>
    <w:rsid w:val="00C37BA1"/>
    <w:rsid w:val="00C4674C"/>
    <w:rsid w:val="00C506CF"/>
    <w:rsid w:val="00C72BED"/>
    <w:rsid w:val="00C9578B"/>
    <w:rsid w:val="00CB0055"/>
    <w:rsid w:val="00D2522B"/>
    <w:rsid w:val="00D422DE"/>
    <w:rsid w:val="00D5459D"/>
    <w:rsid w:val="00D93FB5"/>
    <w:rsid w:val="00DA1F4D"/>
    <w:rsid w:val="00DD172A"/>
    <w:rsid w:val="00E02B6C"/>
    <w:rsid w:val="00E25A26"/>
    <w:rsid w:val="00E4381A"/>
    <w:rsid w:val="00E55D74"/>
    <w:rsid w:val="00F13DAD"/>
    <w:rsid w:val="00F1534E"/>
    <w:rsid w:val="00F60274"/>
    <w:rsid w:val="00F67702"/>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275C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character" w:styleId="CommentReference">
    <w:name w:val="annotation reference"/>
    <w:basedOn w:val="DefaultParagraphFont"/>
    <w:uiPriority w:val="99"/>
    <w:semiHidden/>
    <w:unhideWhenUsed/>
    <w:rsid w:val="00A473BE"/>
    <w:rPr>
      <w:sz w:val="16"/>
      <w:szCs w:val="16"/>
    </w:rPr>
  </w:style>
  <w:style w:type="paragraph" w:styleId="CommentText">
    <w:name w:val="annotation text"/>
    <w:basedOn w:val="Normal"/>
    <w:link w:val="CommentTextChar"/>
    <w:uiPriority w:val="99"/>
    <w:semiHidden/>
    <w:unhideWhenUsed/>
    <w:rsid w:val="00A473BE"/>
    <w:rPr>
      <w:sz w:val="20"/>
      <w:szCs w:val="20"/>
    </w:rPr>
  </w:style>
  <w:style w:type="character" w:customStyle="1" w:styleId="CommentTextChar">
    <w:name w:val="Comment Text Char"/>
    <w:basedOn w:val="DefaultParagraphFont"/>
    <w:link w:val="CommentText"/>
    <w:uiPriority w:val="99"/>
    <w:semiHidden/>
    <w:rsid w:val="00A473BE"/>
    <w:rPr>
      <w:sz w:val="20"/>
      <w:szCs w:val="20"/>
    </w:rPr>
  </w:style>
  <w:style w:type="paragraph" w:styleId="CommentSubject">
    <w:name w:val="annotation subject"/>
    <w:basedOn w:val="CommentText"/>
    <w:next w:val="CommentText"/>
    <w:link w:val="CommentSubjectChar"/>
    <w:uiPriority w:val="99"/>
    <w:semiHidden/>
    <w:unhideWhenUsed/>
    <w:rsid w:val="00A473BE"/>
    <w:rPr>
      <w:b/>
      <w:bCs/>
    </w:rPr>
  </w:style>
  <w:style w:type="character" w:customStyle="1" w:styleId="CommentSubjectChar">
    <w:name w:val="Comment Subject Char"/>
    <w:basedOn w:val="CommentTextChar"/>
    <w:link w:val="CommentSubject"/>
    <w:uiPriority w:val="99"/>
    <w:semiHidden/>
    <w:rsid w:val="00A473BE"/>
    <w:rPr>
      <w:b/>
      <w:bCs/>
      <w:sz w:val="20"/>
      <w:szCs w:val="20"/>
    </w:rPr>
  </w:style>
  <w:style w:type="paragraph" w:styleId="BalloonText">
    <w:name w:val="Balloon Text"/>
    <w:basedOn w:val="Normal"/>
    <w:link w:val="BalloonTextChar"/>
    <w:uiPriority w:val="99"/>
    <w:semiHidden/>
    <w:unhideWhenUsed/>
    <w:rsid w:val="00A473BE"/>
    <w:rPr>
      <w:rFonts w:ascii="Segoe UI" w:hAnsi="Segoe UI" w:cs="Segoe UI"/>
      <w:szCs w:val="18"/>
    </w:rPr>
  </w:style>
  <w:style w:type="character" w:customStyle="1" w:styleId="BalloonTextChar">
    <w:name w:val="Balloon Text Char"/>
    <w:basedOn w:val="DefaultParagraphFont"/>
    <w:link w:val="BalloonText"/>
    <w:uiPriority w:val="99"/>
    <w:semiHidden/>
    <w:rsid w:val="00A473BE"/>
    <w:rPr>
      <w:rFonts w:ascii="Segoe UI" w:hAnsi="Segoe UI" w:cs="Segoe UI"/>
      <w:sz w:val="18"/>
      <w:szCs w:val="18"/>
    </w:rPr>
  </w:style>
  <w:style w:type="paragraph" w:styleId="ListParagraph">
    <w:name w:val="List Paragraph"/>
    <w:basedOn w:val="Normal"/>
    <w:uiPriority w:val="34"/>
    <w:qFormat/>
    <w:rsid w:val="00500287"/>
    <w:pPr>
      <w:ind w:left="720"/>
      <w:contextualSpacing/>
    </w:pPr>
    <w:rPr>
      <w:sz w:val="24"/>
      <w:szCs w:val="24"/>
      <w:lang w:val="es-AR" w:eastAsia="es-ES"/>
    </w:rPr>
  </w:style>
  <w:style w:type="character" w:styleId="FollowedHyperlink">
    <w:name w:val="FollowedHyperlink"/>
    <w:basedOn w:val="DefaultParagraphFont"/>
    <w:uiPriority w:val="99"/>
    <w:semiHidden/>
    <w:unhideWhenUsed/>
    <w:rsid w:val="003A7625"/>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062126">
      <w:bodyDiv w:val="1"/>
      <w:marLeft w:val="0"/>
      <w:marRight w:val="0"/>
      <w:marTop w:val="0"/>
      <w:marBottom w:val="0"/>
      <w:divBdr>
        <w:top w:val="none" w:sz="0" w:space="0" w:color="auto"/>
        <w:left w:val="none" w:sz="0" w:space="0" w:color="auto"/>
        <w:bottom w:val="none" w:sz="0" w:space="0" w:color="auto"/>
        <w:right w:val="none" w:sz="0" w:space="0" w:color="auto"/>
      </w:divBdr>
    </w:div>
    <w:div w:id="126244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sandeepnie/Data-Science-Learning%2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andeep.nie@hot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sandepkumarni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deepkumar8\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1CE516336964EBFB29B66F15B1D52E5"/>
        <w:category>
          <w:name w:val="General"/>
          <w:gallery w:val="placeholder"/>
        </w:category>
        <w:types>
          <w:type w:val="bbPlcHdr"/>
        </w:types>
        <w:behaviors>
          <w:behavior w:val="content"/>
        </w:behaviors>
        <w:guid w:val="{338DC72E-5A14-4188-8879-0C580D197745}"/>
      </w:docPartPr>
      <w:docPartBody>
        <w:p w:rsidR="004E298C" w:rsidRDefault="0021294B">
          <w:pPr>
            <w:pStyle w:val="91CE516336964EBFB29B66F15B1D52E5"/>
          </w:pPr>
          <w:r w:rsidRPr="00D5459D">
            <w:t>Profile</w:t>
          </w:r>
        </w:p>
      </w:docPartBody>
    </w:docPart>
    <w:docPart>
      <w:docPartPr>
        <w:name w:val="9CF23CAB7BF544CF889875763DFAAF08"/>
        <w:category>
          <w:name w:val="General"/>
          <w:gallery w:val="placeholder"/>
        </w:category>
        <w:types>
          <w:type w:val="bbPlcHdr"/>
        </w:types>
        <w:behaviors>
          <w:behavior w:val="content"/>
        </w:behaviors>
        <w:guid w:val="{D0F15813-753F-465D-A7E5-9085C7861FCD}"/>
      </w:docPartPr>
      <w:docPartBody>
        <w:p w:rsidR="004E298C" w:rsidRDefault="0021294B">
          <w:pPr>
            <w:pStyle w:val="9CF23CAB7BF544CF889875763DFAAF08"/>
          </w:pPr>
          <w:r w:rsidRPr="00CB0055">
            <w:t>Contact</w:t>
          </w:r>
        </w:p>
      </w:docPartBody>
    </w:docPart>
    <w:docPart>
      <w:docPartPr>
        <w:name w:val="400852CFC6B546418D57D0050BAF0C38"/>
        <w:category>
          <w:name w:val="General"/>
          <w:gallery w:val="placeholder"/>
        </w:category>
        <w:types>
          <w:type w:val="bbPlcHdr"/>
        </w:types>
        <w:behaviors>
          <w:behavior w:val="content"/>
        </w:behaviors>
        <w:guid w:val="{E56AC899-C6A4-460C-8508-4A45A52138BE}"/>
      </w:docPartPr>
      <w:docPartBody>
        <w:p w:rsidR="004E298C" w:rsidRDefault="0021294B">
          <w:pPr>
            <w:pStyle w:val="400852CFC6B546418D57D0050BAF0C38"/>
          </w:pPr>
          <w:r w:rsidRPr="004D3011">
            <w:t>PHONE:</w:t>
          </w:r>
        </w:p>
      </w:docPartBody>
    </w:docPart>
    <w:docPart>
      <w:docPartPr>
        <w:name w:val="4AE6E9C232BF4D94A5F82E46995D2199"/>
        <w:category>
          <w:name w:val="General"/>
          <w:gallery w:val="placeholder"/>
        </w:category>
        <w:types>
          <w:type w:val="bbPlcHdr"/>
        </w:types>
        <w:behaviors>
          <w:behavior w:val="content"/>
        </w:behaviors>
        <w:guid w:val="{3FF86719-08A0-4E52-93C4-B4CE67E0ECE5}"/>
      </w:docPartPr>
      <w:docPartBody>
        <w:p w:rsidR="004E298C" w:rsidRDefault="0021294B">
          <w:pPr>
            <w:pStyle w:val="4AE6E9C232BF4D94A5F82E46995D2199"/>
          </w:pPr>
          <w:r w:rsidRPr="00CB0055">
            <w:t>Hobbies</w:t>
          </w:r>
        </w:p>
      </w:docPartBody>
    </w:docPart>
    <w:docPart>
      <w:docPartPr>
        <w:name w:val="55AD1AF15C734A6E93A85CE30A18A109"/>
        <w:category>
          <w:name w:val="General"/>
          <w:gallery w:val="placeholder"/>
        </w:category>
        <w:types>
          <w:type w:val="bbPlcHdr"/>
        </w:types>
        <w:behaviors>
          <w:behavior w:val="content"/>
        </w:behaviors>
        <w:guid w:val="{FE01611F-5AD6-4D88-84C9-6D76FD1AC42D}"/>
      </w:docPartPr>
      <w:docPartBody>
        <w:p w:rsidR="004E298C" w:rsidRDefault="0021294B">
          <w:pPr>
            <w:pStyle w:val="55AD1AF15C734A6E93A85CE30A18A109"/>
          </w:pPr>
          <w:r w:rsidRPr="00036450">
            <w:t>EDUCATION</w:t>
          </w:r>
        </w:p>
      </w:docPartBody>
    </w:docPart>
    <w:docPart>
      <w:docPartPr>
        <w:name w:val="95F4F044D3A748B8887894B160725FFE"/>
        <w:category>
          <w:name w:val="General"/>
          <w:gallery w:val="placeholder"/>
        </w:category>
        <w:types>
          <w:type w:val="bbPlcHdr"/>
        </w:types>
        <w:behaviors>
          <w:behavior w:val="content"/>
        </w:behaviors>
        <w:guid w:val="{11638663-2955-4D24-8E7C-BCB1911BA620}"/>
      </w:docPartPr>
      <w:docPartBody>
        <w:p w:rsidR="004E298C" w:rsidRDefault="0021294B">
          <w:pPr>
            <w:pStyle w:val="95F4F044D3A748B8887894B160725FFE"/>
          </w:pPr>
          <w:r w:rsidRPr="00036450">
            <w:t>WORK EXPERIENCE</w:t>
          </w:r>
        </w:p>
      </w:docPartBody>
    </w:docPart>
    <w:docPart>
      <w:docPartPr>
        <w:name w:val="BEA306C75F3048598C6F01128BF7E685"/>
        <w:category>
          <w:name w:val="General"/>
          <w:gallery w:val="placeholder"/>
        </w:category>
        <w:types>
          <w:type w:val="bbPlcHdr"/>
        </w:types>
        <w:behaviors>
          <w:behavior w:val="content"/>
        </w:behaviors>
        <w:guid w:val="{DEDDA4AC-C036-4F5B-9330-4F85343357E6}"/>
      </w:docPartPr>
      <w:docPartBody>
        <w:p w:rsidR="0017325B" w:rsidRDefault="00211D06" w:rsidP="00211D06">
          <w:pPr>
            <w:pStyle w:val="BEA306C75F3048598C6F01128BF7E68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49"/>
    <w:rsid w:val="0017325B"/>
    <w:rsid w:val="00211D06"/>
    <w:rsid w:val="0021294B"/>
    <w:rsid w:val="002C405F"/>
    <w:rsid w:val="00311A07"/>
    <w:rsid w:val="004E298C"/>
    <w:rsid w:val="005841AD"/>
    <w:rsid w:val="00830B4E"/>
    <w:rsid w:val="00D5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211D06"/>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4AA5FAE5DA414AA1BFF66016C1384E">
    <w:name w:val="B04AA5FAE5DA414AA1BFF66016C1384E"/>
  </w:style>
  <w:style w:type="paragraph" w:customStyle="1" w:styleId="A58C1447F1734F79941B11A1F1E91188">
    <w:name w:val="A58C1447F1734F79941B11A1F1E91188"/>
  </w:style>
  <w:style w:type="paragraph" w:customStyle="1" w:styleId="91CE516336964EBFB29B66F15B1D52E5">
    <w:name w:val="91CE516336964EBFB29B66F15B1D52E5"/>
  </w:style>
  <w:style w:type="paragraph" w:customStyle="1" w:styleId="B938A9E56D3444C39E6A2EC9EC990336">
    <w:name w:val="B938A9E56D3444C39E6A2EC9EC990336"/>
  </w:style>
  <w:style w:type="paragraph" w:customStyle="1" w:styleId="9CF23CAB7BF544CF889875763DFAAF08">
    <w:name w:val="9CF23CAB7BF544CF889875763DFAAF08"/>
  </w:style>
  <w:style w:type="paragraph" w:customStyle="1" w:styleId="400852CFC6B546418D57D0050BAF0C38">
    <w:name w:val="400852CFC6B546418D57D0050BAF0C38"/>
  </w:style>
  <w:style w:type="paragraph" w:customStyle="1" w:styleId="724D48A178F741619B268DADBCB13BEF">
    <w:name w:val="724D48A178F741619B268DADBCB13BEF"/>
  </w:style>
  <w:style w:type="paragraph" w:customStyle="1" w:styleId="D539EEED669A4B938C4A14846CC356DD">
    <w:name w:val="D539EEED669A4B938C4A14846CC356DD"/>
  </w:style>
  <w:style w:type="paragraph" w:customStyle="1" w:styleId="A625F86A9D734D68A0B4EBD034730927">
    <w:name w:val="A625F86A9D734D68A0B4EBD034730927"/>
  </w:style>
  <w:style w:type="paragraph" w:customStyle="1" w:styleId="A316F5333E3E48A1A3BACE2D64D305B1">
    <w:name w:val="A316F5333E3E48A1A3BACE2D64D305B1"/>
  </w:style>
  <w:style w:type="character" w:styleId="Hyperlink">
    <w:name w:val="Hyperlink"/>
    <w:basedOn w:val="DefaultParagraphFont"/>
    <w:uiPriority w:val="99"/>
    <w:unhideWhenUsed/>
    <w:rPr>
      <w:color w:val="C45911" w:themeColor="accent2" w:themeShade="BF"/>
      <w:u w:val="single"/>
    </w:rPr>
  </w:style>
  <w:style w:type="paragraph" w:customStyle="1" w:styleId="FEC564B8D4A240E0B5EF8DCC29ABA8A7">
    <w:name w:val="FEC564B8D4A240E0B5EF8DCC29ABA8A7"/>
  </w:style>
  <w:style w:type="paragraph" w:customStyle="1" w:styleId="4AE6E9C232BF4D94A5F82E46995D2199">
    <w:name w:val="4AE6E9C232BF4D94A5F82E46995D2199"/>
  </w:style>
  <w:style w:type="paragraph" w:customStyle="1" w:styleId="E90E8D24986343FA83A00176451C38EA">
    <w:name w:val="E90E8D24986343FA83A00176451C38EA"/>
  </w:style>
  <w:style w:type="paragraph" w:customStyle="1" w:styleId="86FF817CEB2B4AE2B93F3128786ADCBA">
    <w:name w:val="86FF817CEB2B4AE2B93F3128786ADCBA"/>
  </w:style>
  <w:style w:type="paragraph" w:customStyle="1" w:styleId="EBBE13F3F49D4AD0A57CED6A445A6C10">
    <w:name w:val="EBBE13F3F49D4AD0A57CED6A445A6C10"/>
  </w:style>
  <w:style w:type="paragraph" w:customStyle="1" w:styleId="C54C29A8B6194C4CB069C83F10B68C97">
    <w:name w:val="C54C29A8B6194C4CB069C83F10B68C97"/>
  </w:style>
  <w:style w:type="paragraph" w:customStyle="1" w:styleId="55AD1AF15C734A6E93A85CE30A18A109">
    <w:name w:val="55AD1AF15C734A6E93A85CE30A18A109"/>
  </w:style>
  <w:style w:type="paragraph" w:customStyle="1" w:styleId="6BF58F051A0246BD926142E9069116C8">
    <w:name w:val="6BF58F051A0246BD926142E9069116C8"/>
  </w:style>
  <w:style w:type="paragraph" w:customStyle="1" w:styleId="3A934F32273941C58F30EA6AD8CF2105">
    <w:name w:val="3A934F32273941C58F30EA6AD8CF2105"/>
  </w:style>
  <w:style w:type="paragraph" w:customStyle="1" w:styleId="53D9EC265B514072B5DA33F558D6ADA5">
    <w:name w:val="53D9EC265B514072B5DA33F558D6ADA5"/>
  </w:style>
  <w:style w:type="paragraph" w:customStyle="1" w:styleId="7F269E59F245430EA68429106349D063">
    <w:name w:val="7F269E59F245430EA68429106349D063"/>
  </w:style>
  <w:style w:type="paragraph" w:customStyle="1" w:styleId="043DDDEAF3CB4D84A01E9426E04CE6E6">
    <w:name w:val="043DDDEAF3CB4D84A01E9426E04CE6E6"/>
  </w:style>
  <w:style w:type="paragraph" w:customStyle="1" w:styleId="17383BCA0D1F4D2A80B049E0C3BD0122">
    <w:name w:val="17383BCA0D1F4D2A80B049E0C3BD0122"/>
  </w:style>
  <w:style w:type="paragraph" w:customStyle="1" w:styleId="68AE09A3062F4547B56D7A85ECF6C8BC">
    <w:name w:val="68AE09A3062F4547B56D7A85ECF6C8BC"/>
  </w:style>
  <w:style w:type="paragraph" w:customStyle="1" w:styleId="95F4F044D3A748B8887894B160725FFE">
    <w:name w:val="95F4F044D3A748B8887894B160725FFE"/>
  </w:style>
  <w:style w:type="paragraph" w:customStyle="1" w:styleId="C6694D82B3EF476692EB5EB3A936ACBD">
    <w:name w:val="C6694D82B3EF476692EB5EB3A936ACBD"/>
  </w:style>
  <w:style w:type="paragraph" w:customStyle="1" w:styleId="AA5AA3F576C54E57A31DAEF82D5AD895">
    <w:name w:val="AA5AA3F576C54E57A31DAEF82D5AD895"/>
  </w:style>
  <w:style w:type="paragraph" w:customStyle="1" w:styleId="0A4FBF140F8942C5939CDEA3EF945D0E">
    <w:name w:val="0A4FBF140F8942C5939CDEA3EF945D0E"/>
  </w:style>
  <w:style w:type="paragraph" w:customStyle="1" w:styleId="9E004AA0A9D64B969E1FED15CCE0E838">
    <w:name w:val="9E004AA0A9D64B969E1FED15CCE0E838"/>
  </w:style>
  <w:style w:type="paragraph" w:customStyle="1" w:styleId="6523C603A0C1426CB54E45469BE25748">
    <w:name w:val="6523C603A0C1426CB54E45469BE25748"/>
  </w:style>
  <w:style w:type="paragraph" w:customStyle="1" w:styleId="47304D888C8249AEA631A369BF8A1BF1">
    <w:name w:val="47304D888C8249AEA631A369BF8A1BF1"/>
  </w:style>
  <w:style w:type="paragraph" w:customStyle="1" w:styleId="49EE820F52BA480E9252EC9F23BC0E23">
    <w:name w:val="49EE820F52BA480E9252EC9F23BC0E23"/>
  </w:style>
  <w:style w:type="paragraph" w:customStyle="1" w:styleId="FAFFC2975BD14E618DDECA3E2E90117F">
    <w:name w:val="FAFFC2975BD14E618DDECA3E2E90117F"/>
  </w:style>
  <w:style w:type="paragraph" w:customStyle="1" w:styleId="9D9FE51AA6F04F478250B994FF32551C">
    <w:name w:val="9D9FE51AA6F04F478250B994FF32551C"/>
  </w:style>
  <w:style w:type="paragraph" w:customStyle="1" w:styleId="40455A77B8D147A6A9DD8B8CD55EFFFA">
    <w:name w:val="40455A77B8D147A6A9DD8B8CD55EFFFA"/>
  </w:style>
  <w:style w:type="paragraph" w:customStyle="1" w:styleId="C5401F87B956424CAF4D1AEAD14346A9">
    <w:name w:val="C5401F87B956424CAF4D1AEAD14346A9"/>
  </w:style>
  <w:style w:type="paragraph" w:customStyle="1" w:styleId="7D354B5A9C8B4A89858E0591E100D003">
    <w:name w:val="7D354B5A9C8B4A89858E0591E100D003"/>
  </w:style>
  <w:style w:type="paragraph" w:customStyle="1" w:styleId="7104C14E9F694D769F090D963C092833">
    <w:name w:val="7104C14E9F694D769F090D963C092833"/>
  </w:style>
  <w:style w:type="paragraph" w:customStyle="1" w:styleId="30AB76662A7940DFBD6EAAE64E099C46">
    <w:name w:val="30AB76662A7940DFBD6EAAE64E099C46"/>
  </w:style>
  <w:style w:type="paragraph" w:customStyle="1" w:styleId="ADBD0F71BDBE486DB1643B02CBD18F6A">
    <w:name w:val="ADBD0F71BDBE486DB1643B02CBD18F6A"/>
  </w:style>
  <w:style w:type="character" w:customStyle="1" w:styleId="Heading2Char">
    <w:name w:val="Heading 2 Char"/>
    <w:basedOn w:val="DefaultParagraphFont"/>
    <w:link w:val="Heading2"/>
    <w:uiPriority w:val="9"/>
    <w:rsid w:val="00211D06"/>
    <w:rPr>
      <w:rFonts w:asciiTheme="majorHAnsi" w:eastAsiaTheme="majorEastAsia" w:hAnsiTheme="majorHAnsi" w:cstheme="majorBidi"/>
      <w:b/>
      <w:bCs/>
      <w:caps/>
      <w:szCs w:val="26"/>
      <w:lang w:eastAsia="ja-JP"/>
    </w:rPr>
  </w:style>
  <w:style w:type="paragraph" w:customStyle="1" w:styleId="5AB2A0EAA94D40549E372D8A1775E625">
    <w:name w:val="5AB2A0EAA94D40549E372D8A1775E625"/>
  </w:style>
  <w:style w:type="paragraph" w:customStyle="1" w:styleId="0EE7FCC3A7CE44CF80F66E8FD3CAC5E3">
    <w:name w:val="0EE7FCC3A7CE44CF80F66E8FD3CAC5E3"/>
    <w:rsid w:val="00D55D49"/>
  </w:style>
  <w:style w:type="paragraph" w:customStyle="1" w:styleId="5CA2364077F64D9C8B0EEE9AAB90CBFC">
    <w:name w:val="5CA2364077F64D9C8B0EEE9AAB90CBFC"/>
    <w:rsid w:val="00D55D49"/>
  </w:style>
  <w:style w:type="paragraph" w:customStyle="1" w:styleId="EB190F55B3414E50ABE5DC96DCAB94F5">
    <w:name w:val="EB190F55B3414E50ABE5DC96DCAB94F5"/>
    <w:rsid w:val="00D55D49"/>
  </w:style>
  <w:style w:type="paragraph" w:customStyle="1" w:styleId="7048BD6EC81E4FD2B98213A314DDC81A">
    <w:name w:val="7048BD6EC81E4FD2B98213A314DDC81A"/>
    <w:rsid w:val="00D55D49"/>
  </w:style>
  <w:style w:type="paragraph" w:customStyle="1" w:styleId="A01672DA874B41BAAB98515D77ED9FF9">
    <w:name w:val="A01672DA874B41BAAB98515D77ED9FF9"/>
    <w:rsid w:val="00D55D49"/>
  </w:style>
  <w:style w:type="paragraph" w:customStyle="1" w:styleId="18C5EB7D38954278AD968A78A482F65B">
    <w:name w:val="18C5EB7D38954278AD968A78A482F65B"/>
    <w:rsid w:val="00D55D49"/>
  </w:style>
  <w:style w:type="paragraph" w:customStyle="1" w:styleId="DD117E1B69C84EE08B6B512D8D95F438">
    <w:name w:val="DD117E1B69C84EE08B6B512D8D95F438"/>
    <w:rsid w:val="00D55D49"/>
  </w:style>
  <w:style w:type="paragraph" w:customStyle="1" w:styleId="5987DF00B83B4D20AFD19B6B22632EDC">
    <w:name w:val="5987DF00B83B4D20AFD19B6B22632EDC"/>
    <w:rsid w:val="00D55D49"/>
  </w:style>
  <w:style w:type="paragraph" w:customStyle="1" w:styleId="9C37AFAF9A894589B2685CF0E459EDAB">
    <w:name w:val="9C37AFAF9A894589B2685CF0E459EDAB"/>
    <w:rsid w:val="00D55D49"/>
  </w:style>
  <w:style w:type="paragraph" w:customStyle="1" w:styleId="1AF15EF4D007417DB4EEB432399F8547">
    <w:name w:val="1AF15EF4D007417DB4EEB432399F8547"/>
    <w:rsid w:val="00D55D49"/>
  </w:style>
  <w:style w:type="paragraph" w:customStyle="1" w:styleId="43F8711D30C7489FA6874B743468FC1E">
    <w:name w:val="43F8711D30C7489FA6874B743468FC1E"/>
    <w:rsid w:val="00D55D49"/>
  </w:style>
  <w:style w:type="paragraph" w:customStyle="1" w:styleId="65C6705B53B44228BD5233DFEE519E65">
    <w:name w:val="65C6705B53B44228BD5233DFEE519E65"/>
    <w:rsid w:val="00D55D49"/>
  </w:style>
  <w:style w:type="paragraph" w:customStyle="1" w:styleId="96CA70936AAE4AF78AE0597F7D90AAEB">
    <w:name w:val="96CA70936AAE4AF78AE0597F7D90AAEB"/>
    <w:rsid w:val="00D55D49"/>
  </w:style>
  <w:style w:type="paragraph" w:customStyle="1" w:styleId="09E4108F7D19466DBB411C873E82ED3E">
    <w:name w:val="09E4108F7D19466DBB411C873E82ED3E"/>
    <w:rsid w:val="00D55D49"/>
  </w:style>
  <w:style w:type="paragraph" w:customStyle="1" w:styleId="20AB9CAF848942F6BFC7DCDBDE09E9DA">
    <w:name w:val="20AB9CAF848942F6BFC7DCDBDE09E9DA"/>
    <w:rsid w:val="00D55D49"/>
  </w:style>
  <w:style w:type="paragraph" w:customStyle="1" w:styleId="1926704B367B4FD6B0CC3AA80E19E8A7">
    <w:name w:val="1926704B367B4FD6B0CC3AA80E19E8A7"/>
    <w:rsid w:val="00D55D49"/>
  </w:style>
  <w:style w:type="paragraph" w:customStyle="1" w:styleId="AA727E290529489EA43E9BBDED6CA91F">
    <w:name w:val="AA727E290529489EA43E9BBDED6CA91F"/>
    <w:rsid w:val="00D55D49"/>
  </w:style>
  <w:style w:type="paragraph" w:customStyle="1" w:styleId="DA42324FEBE7422FB0C0224522E9ADE1">
    <w:name w:val="DA42324FEBE7422FB0C0224522E9ADE1"/>
    <w:rsid w:val="00D55D49"/>
  </w:style>
  <w:style w:type="paragraph" w:customStyle="1" w:styleId="40E10882725F4E18AD738262EA340808">
    <w:name w:val="40E10882725F4E18AD738262EA340808"/>
    <w:rsid w:val="00D55D49"/>
  </w:style>
  <w:style w:type="paragraph" w:customStyle="1" w:styleId="F3816E6CC453404A83D5FC64C4D581E3">
    <w:name w:val="F3816E6CC453404A83D5FC64C4D581E3"/>
    <w:rsid w:val="00D55D49"/>
  </w:style>
  <w:style w:type="paragraph" w:customStyle="1" w:styleId="87235FD2A97A42AFB5746B1F8BA90589">
    <w:name w:val="87235FD2A97A42AFB5746B1F8BA90589"/>
    <w:rsid w:val="00D55D49"/>
  </w:style>
  <w:style w:type="paragraph" w:customStyle="1" w:styleId="3C5FE770D9374EA084F5287417E3CE97">
    <w:name w:val="3C5FE770D9374EA084F5287417E3CE97"/>
    <w:rsid w:val="00D55D49"/>
  </w:style>
  <w:style w:type="paragraph" w:customStyle="1" w:styleId="7C776FE40B004BB9AD307A437C5DD50A">
    <w:name w:val="7C776FE40B004BB9AD307A437C5DD50A"/>
    <w:rsid w:val="00D55D49"/>
  </w:style>
  <w:style w:type="paragraph" w:customStyle="1" w:styleId="F5E9372360544A37BB8195608497EEE5">
    <w:name w:val="F5E9372360544A37BB8195608497EEE5"/>
    <w:rsid w:val="00D55D49"/>
  </w:style>
  <w:style w:type="paragraph" w:customStyle="1" w:styleId="976A67D94FFF4614A2871A672BEC9D3B">
    <w:name w:val="976A67D94FFF4614A2871A672BEC9D3B"/>
    <w:rsid w:val="00D55D49"/>
  </w:style>
  <w:style w:type="paragraph" w:customStyle="1" w:styleId="27103949B16445FA9A6B5BDA8C27185F">
    <w:name w:val="27103949B16445FA9A6B5BDA8C27185F"/>
    <w:rsid w:val="00D55D49"/>
  </w:style>
  <w:style w:type="paragraph" w:customStyle="1" w:styleId="7100918DD09945B9BBF991371B364904">
    <w:name w:val="7100918DD09945B9BBF991371B364904"/>
    <w:rsid w:val="00D55D49"/>
  </w:style>
  <w:style w:type="paragraph" w:customStyle="1" w:styleId="8D87DEA9A8374BE088CC3D129E3AFBB9">
    <w:name w:val="8D87DEA9A8374BE088CC3D129E3AFBB9"/>
    <w:rsid w:val="00D55D49"/>
  </w:style>
  <w:style w:type="paragraph" w:customStyle="1" w:styleId="2A73E1880EA24079BD6E0961D31FB736">
    <w:name w:val="2A73E1880EA24079BD6E0961D31FB736"/>
    <w:rsid w:val="00D55D49"/>
  </w:style>
  <w:style w:type="paragraph" w:customStyle="1" w:styleId="F44579C256D54588992C371B00840940">
    <w:name w:val="F44579C256D54588992C371B00840940"/>
    <w:rsid w:val="00D55D49"/>
  </w:style>
  <w:style w:type="paragraph" w:customStyle="1" w:styleId="A24864464AC946B4B655BA53F0A5BD47">
    <w:name w:val="A24864464AC946B4B655BA53F0A5BD47"/>
    <w:rsid w:val="00D55D49"/>
  </w:style>
  <w:style w:type="paragraph" w:customStyle="1" w:styleId="F97B8CEA34EF4B9E836000DD4BECAD20">
    <w:name w:val="F97B8CEA34EF4B9E836000DD4BECAD20"/>
    <w:rsid w:val="00D55D49"/>
  </w:style>
  <w:style w:type="paragraph" w:customStyle="1" w:styleId="54198C79327C4BDE8FD12A125A0AF878">
    <w:name w:val="54198C79327C4BDE8FD12A125A0AF878"/>
    <w:rsid w:val="00D55D49"/>
  </w:style>
  <w:style w:type="paragraph" w:customStyle="1" w:styleId="CE6F31709709448EAAEC62D411FC008F">
    <w:name w:val="CE6F31709709448EAAEC62D411FC008F"/>
    <w:rsid w:val="00D55D49"/>
  </w:style>
  <w:style w:type="paragraph" w:customStyle="1" w:styleId="B83A065113004BE7967D04E35B3830B9">
    <w:name w:val="B83A065113004BE7967D04E35B3830B9"/>
    <w:rsid w:val="00D55D49"/>
  </w:style>
  <w:style w:type="paragraph" w:customStyle="1" w:styleId="7A04E19D498D4C528C8020553E1581BB">
    <w:name w:val="7A04E19D498D4C528C8020553E1581BB"/>
    <w:rsid w:val="00D55D49"/>
  </w:style>
  <w:style w:type="paragraph" w:customStyle="1" w:styleId="BF06B7B9FB1E42D0AB524E26701EFF46">
    <w:name w:val="BF06B7B9FB1E42D0AB524E26701EFF46"/>
    <w:rsid w:val="00D55D49"/>
  </w:style>
  <w:style w:type="paragraph" w:customStyle="1" w:styleId="F7EBE390A9B4449BA90B15F2D9D24AD5">
    <w:name w:val="F7EBE390A9B4449BA90B15F2D9D24AD5"/>
    <w:rsid w:val="00D55D49"/>
  </w:style>
  <w:style w:type="paragraph" w:customStyle="1" w:styleId="BED8D847313348AC8EA568D86FBF3766">
    <w:name w:val="BED8D847313348AC8EA568D86FBF3766"/>
    <w:rsid w:val="00D55D49"/>
  </w:style>
  <w:style w:type="paragraph" w:customStyle="1" w:styleId="732D01F4667B491CA2F1AC79904C501F">
    <w:name w:val="732D01F4667B491CA2F1AC79904C501F"/>
    <w:rsid w:val="00D55D49"/>
  </w:style>
  <w:style w:type="paragraph" w:customStyle="1" w:styleId="AA5B419826B74A02A07D78C48B987666">
    <w:name w:val="AA5B419826B74A02A07D78C48B987666"/>
    <w:rsid w:val="00D55D49"/>
  </w:style>
  <w:style w:type="paragraph" w:customStyle="1" w:styleId="87C459DA61244C85ADA5DC241111EE2A">
    <w:name w:val="87C459DA61244C85ADA5DC241111EE2A"/>
    <w:rsid w:val="00D55D49"/>
  </w:style>
  <w:style w:type="paragraph" w:customStyle="1" w:styleId="F1C30F3D2D59468C89CE7B474D6F2D38">
    <w:name w:val="F1C30F3D2D59468C89CE7B474D6F2D38"/>
    <w:rsid w:val="00D55D49"/>
  </w:style>
  <w:style w:type="paragraph" w:customStyle="1" w:styleId="B5EECB4C6C4D49CF8B6B0717BF7384AE">
    <w:name w:val="B5EECB4C6C4D49CF8B6B0717BF7384AE"/>
    <w:rsid w:val="00D55D49"/>
  </w:style>
  <w:style w:type="paragraph" w:customStyle="1" w:styleId="C74AE477D8E74D5B9E72451AE68A251B">
    <w:name w:val="C74AE477D8E74D5B9E72451AE68A251B"/>
    <w:rsid w:val="00D55D49"/>
  </w:style>
  <w:style w:type="paragraph" w:customStyle="1" w:styleId="CC09A2682E0F4D4E81D6B2703C3B2DE4">
    <w:name w:val="CC09A2682E0F4D4E81D6B2703C3B2DE4"/>
    <w:rsid w:val="00D55D49"/>
  </w:style>
  <w:style w:type="paragraph" w:customStyle="1" w:styleId="D55FF3FBC8074EC1B6D8CA6CA378A12B">
    <w:name w:val="D55FF3FBC8074EC1B6D8CA6CA378A12B"/>
    <w:rsid w:val="00D55D49"/>
  </w:style>
  <w:style w:type="paragraph" w:customStyle="1" w:styleId="554EBAE926B04B5AAD9F3DBA016CC506">
    <w:name w:val="554EBAE926B04B5AAD9F3DBA016CC506"/>
    <w:rsid w:val="00D55D49"/>
  </w:style>
  <w:style w:type="paragraph" w:customStyle="1" w:styleId="7F06A4D3F85A47129F2C55C535347748">
    <w:name w:val="7F06A4D3F85A47129F2C55C535347748"/>
    <w:rsid w:val="00D55D49"/>
  </w:style>
  <w:style w:type="paragraph" w:customStyle="1" w:styleId="1F2D14A53AF34A3CB5E8C895F868CF40">
    <w:name w:val="1F2D14A53AF34A3CB5E8C895F868CF40"/>
    <w:rsid w:val="00D55D49"/>
  </w:style>
  <w:style w:type="paragraph" w:customStyle="1" w:styleId="9D2D9A7DA25C4646BA4A464DE6E0D5CC">
    <w:name w:val="9D2D9A7DA25C4646BA4A464DE6E0D5CC"/>
    <w:rsid w:val="00D55D49"/>
  </w:style>
  <w:style w:type="paragraph" w:customStyle="1" w:styleId="F5CEA9CBF3D94F45A5FE2EFF3D218A72">
    <w:name w:val="F5CEA9CBF3D94F45A5FE2EFF3D218A72"/>
    <w:rsid w:val="00D55D49"/>
  </w:style>
  <w:style w:type="paragraph" w:customStyle="1" w:styleId="EA653249592E411392370E239C4A1490">
    <w:name w:val="EA653249592E411392370E239C4A1490"/>
    <w:rsid w:val="00D55D49"/>
  </w:style>
  <w:style w:type="paragraph" w:customStyle="1" w:styleId="8282D85F9544465D98297DE055ADC7E5">
    <w:name w:val="8282D85F9544465D98297DE055ADC7E5"/>
    <w:rsid w:val="00D55D49"/>
  </w:style>
  <w:style w:type="paragraph" w:customStyle="1" w:styleId="D961D12D0A984655ABD60B0832129FD1">
    <w:name w:val="D961D12D0A984655ABD60B0832129FD1"/>
    <w:rsid w:val="00D55D49"/>
  </w:style>
  <w:style w:type="paragraph" w:customStyle="1" w:styleId="542C3F85F81B48E796CEFF07830658E5">
    <w:name w:val="542C3F85F81B48E796CEFF07830658E5"/>
    <w:rsid w:val="00D55D49"/>
  </w:style>
  <w:style w:type="paragraph" w:customStyle="1" w:styleId="351B7C2CE1D14D7D9DBE3AEF38EB0BD9">
    <w:name w:val="351B7C2CE1D14D7D9DBE3AEF38EB0BD9"/>
    <w:rsid w:val="00D55D49"/>
  </w:style>
  <w:style w:type="paragraph" w:customStyle="1" w:styleId="369EB5D0F03145019D6B0285F143B5AF">
    <w:name w:val="369EB5D0F03145019D6B0285F143B5AF"/>
    <w:rsid w:val="00D55D49"/>
  </w:style>
  <w:style w:type="paragraph" w:customStyle="1" w:styleId="12C40CECA7484EA184AD75379E4C3F39">
    <w:name w:val="12C40CECA7484EA184AD75379E4C3F39"/>
    <w:rsid w:val="00D55D49"/>
  </w:style>
  <w:style w:type="paragraph" w:customStyle="1" w:styleId="3930310D0D3F42D9B94728BF23A9D360">
    <w:name w:val="3930310D0D3F42D9B94728BF23A9D360"/>
    <w:rsid w:val="00D55D49"/>
  </w:style>
  <w:style w:type="paragraph" w:customStyle="1" w:styleId="94BF4E3D061E4510BBD1AF790E743AA5">
    <w:name w:val="94BF4E3D061E4510BBD1AF790E743AA5"/>
    <w:rsid w:val="00D55D49"/>
  </w:style>
  <w:style w:type="paragraph" w:customStyle="1" w:styleId="2AC881BE25A54560A0FA06690FEA5199">
    <w:name w:val="2AC881BE25A54560A0FA06690FEA5199"/>
    <w:rsid w:val="00D55D49"/>
  </w:style>
  <w:style w:type="paragraph" w:customStyle="1" w:styleId="A7F761ED546C4358BA4F196914202074">
    <w:name w:val="A7F761ED546C4358BA4F196914202074"/>
    <w:rsid w:val="00D55D49"/>
  </w:style>
  <w:style w:type="paragraph" w:customStyle="1" w:styleId="DC98B74510E44EEA8314DA4BCE34A29E">
    <w:name w:val="DC98B74510E44EEA8314DA4BCE34A29E"/>
    <w:rsid w:val="00D55D49"/>
  </w:style>
  <w:style w:type="paragraph" w:customStyle="1" w:styleId="40E80CB856B54F699A0D0865291E85AF">
    <w:name w:val="40E80CB856B54F699A0D0865291E85AF"/>
    <w:rsid w:val="00D55D49"/>
  </w:style>
  <w:style w:type="paragraph" w:customStyle="1" w:styleId="32FB6BE955374AB0877D155954A960D7">
    <w:name w:val="32FB6BE955374AB0877D155954A960D7"/>
    <w:rsid w:val="00D55D49"/>
  </w:style>
  <w:style w:type="paragraph" w:customStyle="1" w:styleId="9FC30EE912D34F3B9FEDB522CB2B0D7C">
    <w:name w:val="9FC30EE912D34F3B9FEDB522CB2B0D7C"/>
    <w:rsid w:val="00D55D49"/>
  </w:style>
  <w:style w:type="paragraph" w:customStyle="1" w:styleId="AC430068F29C454288443BB75EF6DE3C">
    <w:name w:val="AC430068F29C454288443BB75EF6DE3C"/>
    <w:rsid w:val="00D55D49"/>
  </w:style>
  <w:style w:type="paragraph" w:customStyle="1" w:styleId="FA7AA617FA65419AAAAF7574A08961A1">
    <w:name w:val="FA7AA617FA65419AAAAF7574A08961A1"/>
    <w:rsid w:val="00D55D49"/>
  </w:style>
  <w:style w:type="paragraph" w:customStyle="1" w:styleId="1EFA756F34514C229A00D7F1899FD074">
    <w:name w:val="1EFA756F34514C229A00D7F1899FD074"/>
    <w:rsid w:val="00D55D49"/>
  </w:style>
  <w:style w:type="paragraph" w:customStyle="1" w:styleId="DA1D919D06DE4B68B0EBF28AE1067B54">
    <w:name w:val="DA1D919D06DE4B68B0EBF28AE1067B54"/>
    <w:rsid w:val="00D55D49"/>
  </w:style>
  <w:style w:type="paragraph" w:customStyle="1" w:styleId="D18349A2822740B9BD55AAE8A5A574AA">
    <w:name w:val="D18349A2822740B9BD55AAE8A5A574AA"/>
    <w:rsid w:val="00D55D49"/>
  </w:style>
  <w:style w:type="paragraph" w:customStyle="1" w:styleId="E07A4D97CD5B469B97D90FCB8AF88D12">
    <w:name w:val="E07A4D97CD5B469B97D90FCB8AF88D12"/>
    <w:rsid w:val="00D55D49"/>
  </w:style>
  <w:style w:type="paragraph" w:customStyle="1" w:styleId="9EC69A61631C4F33AE59F33E20A871C6">
    <w:name w:val="9EC69A61631C4F33AE59F33E20A871C6"/>
    <w:rsid w:val="00D55D49"/>
  </w:style>
  <w:style w:type="paragraph" w:customStyle="1" w:styleId="6AFCAC8DF7AA45298FE81A7F4E63AD30">
    <w:name w:val="6AFCAC8DF7AA45298FE81A7F4E63AD30"/>
    <w:rsid w:val="00D55D49"/>
  </w:style>
  <w:style w:type="paragraph" w:customStyle="1" w:styleId="9CEC2CAB6DD64894A8277DA6335C34C2">
    <w:name w:val="9CEC2CAB6DD64894A8277DA6335C34C2"/>
    <w:rsid w:val="00D55D49"/>
  </w:style>
  <w:style w:type="paragraph" w:customStyle="1" w:styleId="46B2303805674E4B9C22634124A41645">
    <w:name w:val="46B2303805674E4B9C22634124A41645"/>
    <w:rsid w:val="00D55D49"/>
  </w:style>
  <w:style w:type="paragraph" w:customStyle="1" w:styleId="AD793D8C49A14C5F80FCB0B4E60F1CEA">
    <w:name w:val="AD793D8C49A14C5F80FCB0B4E60F1CEA"/>
    <w:rsid w:val="00D55D49"/>
  </w:style>
  <w:style w:type="paragraph" w:customStyle="1" w:styleId="276C6C161197439CBCA7524147D11F11">
    <w:name w:val="276C6C161197439CBCA7524147D11F11"/>
    <w:rsid w:val="00D55D49"/>
  </w:style>
  <w:style w:type="paragraph" w:customStyle="1" w:styleId="F2EC1F51DEC740B287635BA1BCCBC9C5">
    <w:name w:val="F2EC1F51DEC740B287635BA1BCCBC9C5"/>
    <w:rsid w:val="00D55D49"/>
  </w:style>
  <w:style w:type="paragraph" w:customStyle="1" w:styleId="8CD5E51709664A3E85B1E29C4262788A">
    <w:name w:val="8CD5E51709664A3E85B1E29C4262788A"/>
    <w:rsid w:val="00D55D49"/>
  </w:style>
  <w:style w:type="paragraph" w:customStyle="1" w:styleId="360E27DC963C44F99597040E504B64C7">
    <w:name w:val="360E27DC963C44F99597040E504B64C7"/>
    <w:rsid w:val="00D55D49"/>
  </w:style>
  <w:style w:type="paragraph" w:customStyle="1" w:styleId="755F8238FFE34E7C96275B1983F23BD2">
    <w:name w:val="755F8238FFE34E7C96275B1983F23BD2"/>
    <w:rsid w:val="00D55D49"/>
  </w:style>
  <w:style w:type="paragraph" w:customStyle="1" w:styleId="A5301BDDD9FA404ABE5673DB8F95A73F">
    <w:name w:val="A5301BDDD9FA404ABE5673DB8F95A73F"/>
    <w:rsid w:val="00D55D49"/>
  </w:style>
  <w:style w:type="paragraph" w:customStyle="1" w:styleId="1C1703EB4FDB4578A035F8C500358236">
    <w:name w:val="1C1703EB4FDB4578A035F8C500358236"/>
    <w:rsid w:val="00D55D49"/>
  </w:style>
  <w:style w:type="paragraph" w:customStyle="1" w:styleId="E1FE5207BE434B0090BB51DEB9A7936E">
    <w:name w:val="E1FE5207BE434B0090BB51DEB9A7936E"/>
    <w:rsid w:val="00D55D49"/>
  </w:style>
  <w:style w:type="paragraph" w:customStyle="1" w:styleId="8F087AEFF2DC466598F674A1348364E6">
    <w:name w:val="8F087AEFF2DC466598F674A1348364E6"/>
    <w:rsid w:val="00D55D49"/>
  </w:style>
  <w:style w:type="paragraph" w:customStyle="1" w:styleId="B4B3669F6811479A8A0453E7C0672AD2">
    <w:name w:val="B4B3669F6811479A8A0453E7C0672AD2"/>
    <w:rsid w:val="00D55D49"/>
  </w:style>
  <w:style w:type="paragraph" w:customStyle="1" w:styleId="73727A5D3DFB43EA923D9ED2412F0FFC">
    <w:name w:val="73727A5D3DFB43EA923D9ED2412F0FFC"/>
    <w:rsid w:val="00D55D49"/>
  </w:style>
  <w:style w:type="paragraph" w:customStyle="1" w:styleId="DD9B9FB9F38E4F7FB4FD6949CE20B46F">
    <w:name w:val="DD9B9FB9F38E4F7FB4FD6949CE20B46F"/>
    <w:rsid w:val="00D55D49"/>
  </w:style>
  <w:style w:type="paragraph" w:customStyle="1" w:styleId="41E92819E7574E6BBFC608BCA093B8A5">
    <w:name w:val="41E92819E7574E6BBFC608BCA093B8A5"/>
    <w:rsid w:val="00D55D49"/>
  </w:style>
  <w:style w:type="paragraph" w:customStyle="1" w:styleId="1819D546EFE74FD697933A209E50AE0C">
    <w:name w:val="1819D546EFE74FD697933A209E50AE0C"/>
    <w:rsid w:val="00D55D49"/>
  </w:style>
  <w:style w:type="paragraph" w:customStyle="1" w:styleId="6A43A89CF353409E8BA93A29545ED814">
    <w:name w:val="6A43A89CF353409E8BA93A29545ED814"/>
    <w:rsid w:val="00D55D49"/>
  </w:style>
  <w:style w:type="paragraph" w:customStyle="1" w:styleId="FC7034D9AB6F4B068141411DC8A7E0E1">
    <w:name w:val="FC7034D9AB6F4B068141411DC8A7E0E1"/>
    <w:rsid w:val="00D55D49"/>
  </w:style>
  <w:style w:type="paragraph" w:customStyle="1" w:styleId="4E8C446D0C2E4AD0B4F1BB22D5E0625B">
    <w:name w:val="4E8C446D0C2E4AD0B4F1BB22D5E0625B"/>
    <w:rsid w:val="00D55D49"/>
  </w:style>
  <w:style w:type="paragraph" w:customStyle="1" w:styleId="9E4D580E36674DF5B0891EA00658E9A2">
    <w:name w:val="9E4D580E36674DF5B0891EA00658E9A2"/>
    <w:rsid w:val="00D55D49"/>
  </w:style>
  <w:style w:type="paragraph" w:customStyle="1" w:styleId="BE7BF3E3942F4CDB8D827C28353E2CAA">
    <w:name w:val="BE7BF3E3942F4CDB8D827C28353E2CAA"/>
    <w:rsid w:val="00D55D49"/>
  </w:style>
  <w:style w:type="paragraph" w:customStyle="1" w:styleId="4D5BE0893EB24FA2B7F746E53F243988">
    <w:name w:val="4D5BE0893EB24FA2B7F746E53F243988"/>
    <w:rsid w:val="00D55D49"/>
  </w:style>
  <w:style w:type="paragraph" w:customStyle="1" w:styleId="BEA306C75F3048598C6F01128BF7E685">
    <w:name w:val="BEA306C75F3048598C6F01128BF7E685"/>
    <w:rsid w:val="00211D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resume.dotx</Template>
  <TotalTime>0</TotalTime>
  <Pages>1</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2019-03-17T11:23:00Z</dcterms:created>
  <dcterms:modified xsi:type="dcterms:W3CDTF">2019-04-02T15:50:00Z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